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r w:rsidR="00D93D91">
        <w:rPr>
          <w:rFonts w:hint="eastAsia"/>
          <w:u w:val="single"/>
        </w:rPr>
        <w:t>9</w:t>
      </w:r>
      <w:r w:rsidRPr="00C85D8A">
        <w:rPr>
          <w:rFonts w:hint="eastAsia"/>
          <w:u w:val="single"/>
        </w:rPr>
        <w:t xml:space="preserve">课　</w:t>
      </w:r>
      <w:r w:rsidR="00D93D91" w:rsidRPr="00D93D91">
        <w:rPr>
          <w:rFonts w:hint="eastAsia"/>
          <w:u w:val="single"/>
        </w:rPr>
        <w:t>ICMP</w:t>
      </w:r>
      <w:r w:rsidR="00D93D91" w:rsidRPr="00D93D91">
        <w:rPr>
          <w:rFonts w:hint="eastAsia"/>
          <w:u w:val="single"/>
        </w:rPr>
        <w:t>、</w:t>
      </w:r>
      <w:r w:rsidR="00D93D91" w:rsidRPr="00D93D91">
        <w:rPr>
          <w:rFonts w:hint="eastAsia"/>
          <w:u w:val="single"/>
        </w:rPr>
        <w:t>ARP</w:t>
      </w:r>
      <w:r w:rsidR="00D93D91" w:rsidRPr="00D93D91">
        <w:rPr>
          <w:rFonts w:hint="eastAsia"/>
          <w:u w:val="single"/>
        </w:rPr>
        <w:t>和支撑协议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roofErr w:type="gramStart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277702312" w:edGrp="everyone"/>
      <w:proofErr w:type="gramEnd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277702312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042312503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2042312503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526734909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</w:t>
      </w:r>
      <w:proofErr w:type="gramStart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一</w:t>
      </w:r>
      <w:proofErr w:type="gramEnd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涵</w:t>
      </w:r>
      <w:permEnd w:id="526734909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269634547" w:edGrp="everyone" w:colFirst="1" w:colLast="1"/>
            <w:permStart w:id="416046853" w:edGrp="everyone" w:colFirst="2" w:colLast="2"/>
            <w:permStart w:id="2012677232" w:edGrp="everyone" w:colFirst="3" w:colLast="3"/>
            <w:permStart w:id="1878465703" w:edGrp="everyone" w:colFirst="4" w:colLast="4"/>
            <w:permStart w:id="1224088896" w:edGrp="everyone" w:colFirst="5" w:colLast="5"/>
            <w:permStart w:id="883183689" w:edGrp="everyone" w:colFirst="6" w:colLast="6"/>
            <w:permStart w:id="161755112" w:edGrp="everyone" w:colFirst="7" w:colLast="7"/>
            <w:permStart w:id="1147472590" w:edGrp="everyone" w:colFirst="8" w:colLast="8"/>
            <w:permStart w:id="1061750832" w:edGrp="everyone" w:colFirst="9" w:colLast="9"/>
            <w:permStart w:id="647112073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622ABF" w:rsidRPr="00C85D8A" w:rsidRDefault="00163E90" w:rsidP="00622AB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permEnd w:id="1269634547"/>
      <w:permEnd w:id="416046853"/>
      <w:permEnd w:id="2012677232"/>
      <w:permEnd w:id="1878465703"/>
      <w:permEnd w:id="1224088896"/>
      <w:permEnd w:id="883183689"/>
      <w:permEnd w:id="161755112"/>
      <w:permEnd w:id="1147472590"/>
      <w:permEnd w:id="1061750832"/>
      <w:permEnd w:id="647112073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853568807" w:edGrp="everyone" w:colFirst="1" w:colLast="1"/>
            <w:permStart w:id="1889956310" w:edGrp="everyone" w:colFirst="2" w:colLast="2"/>
            <w:permStart w:id="712733124" w:edGrp="everyone" w:colFirst="3" w:colLast="3"/>
            <w:permStart w:id="1895718267" w:edGrp="everyone" w:colFirst="4" w:colLast="4"/>
            <w:permStart w:id="157816566" w:edGrp="everyone" w:colFirst="5" w:colLast="5"/>
            <w:permStart w:id="1402240760" w:edGrp="everyone" w:colFirst="6" w:colLast="6"/>
            <w:permStart w:id="1658859054" w:edGrp="everyone" w:colFirst="7" w:colLast="7"/>
            <w:permStart w:id="1704226659" w:edGrp="everyone" w:colFirst="8" w:colLast="8"/>
            <w:permStart w:id="2108039860" w:edGrp="everyone" w:colFirst="9" w:colLast="9"/>
            <w:permStart w:id="1042357100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63E9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permEnd w:id="853568807"/>
      <w:permEnd w:id="1889956310"/>
      <w:permEnd w:id="712733124"/>
      <w:permEnd w:id="1895718267"/>
      <w:permEnd w:id="157816566"/>
      <w:permEnd w:id="1402240760"/>
      <w:permEnd w:id="1658859054"/>
      <w:permEnd w:id="1704226659"/>
      <w:permEnd w:id="2108039860"/>
      <w:permEnd w:id="1042357100"/>
      <w:tr w:rsidR="00A2286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A2286A" w:rsidRPr="00C85D8A" w:rsidRDefault="00A2286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A2286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A2286A" w:rsidRPr="00C85D8A" w:rsidRDefault="00A2286A" w:rsidP="00C85D8A">
            <w:pPr>
              <w:jc w:val="center"/>
            </w:pPr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A2286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A2286A" w:rsidRPr="00C85D8A" w:rsidRDefault="00A2286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A2286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A2286A" w:rsidRPr="00C85D8A" w:rsidRDefault="00A2286A" w:rsidP="00C85D8A">
            <w:pPr>
              <w:jc w:val="center"/>
            </w:pPr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DC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A2286A" w:rsidRPr="00C85D8A" w:rsidRDefault="00163E9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D93D91" w:rsidP="00D93D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</w:tbl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671495071" w:edGrp="everyone"/>
      <w:r>
        <w:rPr>
          <w:rFonts w:hint="eastAsia"/>
        </w:rPr>
        <w:t>第</w:t>
      </w:r>
      <w:r w:rsidR="00163E90">
        <w:rPr>
          <w:rFonts w:hint="eastAsia"/>
        </w:rPr>
        <w:t>34</w:t>
      </w:r>
      <w:r>
        <w:rPr>
          <w:rFonts w:hint="eastAsia"/>
        </w:rPr>
        <w:t>题</w:t>
      </w:r>
    </w:p>
    <w:p w:rsidR="00FB4FF0" w:rsidRPr="00FB4FF0" w:rsidRDefault="00FB4FF0" w:rsidP="00FB4FF0">
      <w:pPr>
        <w:spacing w:before="120" w:after="120"/>
        <w:rPr>
          <w:b/>
          <w:bCs/>
        </w:rPr>
      </w:pPr>
      <w:r w:rsidRPr="00FB4FF0">
        <w:rPr>
          <w:b/>
          <w:bCs/>
        </w:rPr>
        <w:t xml:space="preserve">PING </w:t>
      </w:r>
      <w:r w:rsidRPr="00FB4FF0">
        <w:rPr>
          <w:b/>
          <w:bCs/>
        </w:rPr>
        <w:t>原理</w:t>
      </w:r>
      <w:r w:rsidRPr="00FB4FF0">
        <w:rPr>
          <w:rFonts w:hint="eastAsia"/>
          <w:b/>
          <w:bCs/>
        </w:rPr>
        <w:t>:</w:t>
      </w:r>
    </w:p>
    <w:p w:rsidR="00FB4FF0" w:rsidRPr="00FB4FF0" w:rsidRDefault="00FB4FF0" w:rsidP="00FB4FF0">
      <w:pPr>
        <w:pStyle w:val="a0"/>
      </w:pPr>
      <w:r w:rsidRPr="00FB4FF0">
        <w:t>基于</w:t>
      </w:r>
      <w:r w:rsidRPr="00FB4FF0">
        <w:t> </w:t>
      </w:r>
      <w:r w:rsidRPr="00FB4FF0">
        <w:rPr>
          <w:b/>
          <w:bCs/>
        </w:rPr>
        <w:t xml:space="preserve">ICMP </w:t>
      </w:r>
      <w:r w:rsidRPr="00FB4FF0">
        <w:rPr>
          <w:b/>
          <w:bCs/>
        </w:rPr>
        <w:t>协议</w:t>
      </w:r>
      <w:r w:rsidRPr="00FB4FF0">
        <w:t>，发送端向目标主机发送</w:t>
      </w:r>
      <w:r w:rsidRPr="00FB4FF0">
        <w:t> </w:t>
      </w:r>
      <w:r w:rsidRPr="00FB4FF0">
        <w:rPr>
          <w:b/>
          <w:bCs/>
        </w:rPr>
        <w:t xml:space="preserve">ICMP </w:t>
      </w:r>
      <w:r w:rsidRPr="00FB4FF0">
        <w:rPr>
          <w:b/>
          <w:bCs/>
        </w:rPr>
        <w:t>回显请求（</w:t>
      </w:r>
      <w:r w:rsidRPr="00FB4FF0">
        <w:rPr>
          <w:b/>
          <w:bCs/>
        </w:rPr>
        <w:t>Echo Request</w:t>
      </w:r>
      <w:r w:rsidRPr="00FB4FF0">
        <w:rPr>
          <w:b/>
          <w:bCs/>
        </w:rPr>
        <w:t>）报文</w:t>
      </w:r>
      <w:r w:rsidRPr="00FB4FF0">
        <w:t>，目标主机收到后返回</w:t>
      </w:r>
      <w:r w:rsidRPr="00FB4FF0">
        <w:t> </w:t>
      </w:r>
      <w:r w:rsidRPr="00FB4FF0">
        <w:rPr>
          <w:b/>
          <w:bCs/>
        </w:rPr>
        <w:t xml:space="preserve">ICMP </w:t>
      </w:r>
      <w:r w:rsidRPr="00FB4FF0">
        <w:rPr>
          <w:b/>
          <w:bCs/>
        </w:rPr>
        <w:t>回显应答（</w:t>
      </w:r>
      <w:r w:rsidRPr="00FB4FF0">
        <w:rPr>
          <w:b/>
          <w:bCs/>
        </w:rPr>
        <w:t>Echo Reply</w:t>
      </w:r>
      <w:r w:rsidRPr="00FB4FF0">
        <w:rPr>
          <w:b/>
          <w:bCs/>
        </w:rPr>
        <w:t>）报文</w:t>
      </w:r>
      <w:r w:rsidRPr="00FB4FF0">
        <w:t>。通过是否收到</w:t>
      </w:r>
      <w:r w:rsidRPr="00FB4FF0">
        <w:lastRenderedPageBreak/>
        <w:t>应答，判断目标主机是否可达，同时可计算往返时间（</w:t>
      </w:r>
      <w:r w:rsidRPr="00FB4FF0">
        <w:t>RTT</w:t>
      </w:r>
      <w:r w:rsidRPr="00FB4FF0">
        <w:t>）评估网络延迟。</w:t>
      </w:r>
    </w:p>
    <w:p w:rsidR="00FB4FF0" w:rsidRDefault="00FB4FF0" w:rsidP="00FB4FF0">
      <w:pPr>
        <w:spacing w:before="120" w:after="120"/>
        <w:rPr>
          <w:b/>
          <w:bCs/>
        </w:rPr>
      </w:pPr>
      <w:proofErr w:type="spellStart"/>
      <w:r w:rsidRPr="00FB4FF0">
        <w:rPr>
          <w:b/>
          <w:bCs/>
        </w:rPr>
        <w:t>TraceRoute</w:t>
      </w:r>
      <w:proofErr w:type="spellEnd"/>
      <w:r w:rsidRPr="00FB4FF0">
        <w:rPr>
          <w:b/>
          <w:bCs/>
        </w:rPr>
        <w:t xml:space="preserve"> </w:t>
      </w:r>
      <w:r w:rsidRPr="00FB4FF0">
        <w:rPr>
          <w:b/>
          <w:bCs/>
        </w:rPr>
        <w:t>原理</w:t>
      </w:r>
    </w:p>
    <w:p w:rsidR="00FB4FF0" w:rsidRPr="00FB4FF0" w:rsidRDefault="00FB4FF0" w:rsidP="00FB4FF0">
      <w:pPr>
        <w:spacing w:before="120" w:after="120"/>
        <w:ind w:firstLine="420"/>
        <w:rPr>
          <w:b/>
          <w:bCs/>
        </w:rPr>
      </w:pPr>
      <w:r w:rsidRPr="00FB4FF0">
        <w:t>利用</w:t>
      </w:r>
      <w:r w:rsidRPr="00FB4FF0">
        <w:t> </w:t>
      </w:r>
      <w:r w:rsidRPr="00FB4FF0">
        <w:rPr>
          <w:b/>
          <w:bCs/>
        </w:rPr>
        <w:t>TTL</w:t>
      </w:r>
      <w:r w:rsidRPr="00FB4FF0">
        <w:rPr>
          <w:b/>
          <w:bCs/>
        </w:rPr>
        <w:t>（生存时间）机制</w:t>
      </w:r>
      <w:r w:rsidRPr="00FB4FF0">
        <w:t>和</w:t>
      </w:r>
      <w:r w:rsidRPr="00FB4FF0">
        <w:t> </w:t>
      </w:r>
      <w:r w:rsidRPr="00FB4FF0">
        <w:rPr>
          <w:b/>
          <w:bCs/>
        </w:rPr>
        <w:t xml:space="preserve">ICMP </w:t>
      </w:r>
      <w:r w:rsidRPr="00FB4FF0">
        <w:rPr>
          <w:b/>
          <w:bCs/>
        </w:rPr>
        <w:t>报文</w:t>
      </w:r>
      <w:r w:rsidRPr="00FB4FF0">
        <w:t>：</w:t>
      </w:r>
    </w:p>
    <w:p w:rsidR="00FB4FF0" w:rsidRDefault="00FB4FF0" w:rsidP="00FB4FF0">
      <w:pPr>
        <w:spacing w:before="120" w:after="120"/>
      </w:pPr>
      <w:r w:rsidRPr="00FB4FF0">
        <w:t>发送端向目标主机发送</w:t>
      </w:r>
      <w:r w:rsidRPr="00FB4FF0">
        <w:t> </w:t>
      </w:r>
      <w:r w:rsidRPr="00FB4FF0">
        <w:rPr>
          <w:b/>
          <w:bCs/>
        </w:rPr>
        <w:t xml:space="preserve">UDP </w:t>
      </w:r>
      <w:r w:rsidRPr="00FB4FF0">
        <w:rPr>
          <w:b/>
          <w:bCs/>
        </w:rPr>
        <w:t>数据报</w:t>
      </w:r>
      <w:r w:rsidRPr="00FB4FF0">
        <w:t>，初始</w:t>
      </w:r>
      <w:r w:rsidRPr="00FB4FF0">
        <w:t xml:space="preserve"> TTL </w:t>
      </w:r>
      <w:r w:rsidRPr="00FB4FF0">
        <w:t>设为</w:t>
      </w:r>
      <w:r w:rsidRPr="00FB4FF0">
        <w:t xml:space="preserve"> 1</w:t>
      </w:r>
      <w:r w:rsidRPr="00FB4FF0">
        <w:t>。</w:t>
      </w:r>
    </w:p>
    <w:p w:rsidR="00FB4FF0" w:rsidRPr="00FB4FF0" w:rsidRDefault="00FB4FF0" w:rsidP="00FB4FF0">
      <w:pPr>
        <w:spacing w:before="120" w:after="120"/>
        <w:ind w:firstLine="420"/>
      </w:pPr>
      <w:r w:rsidRPr="00FB4FF0">
        <w:t>数据报每经过一个路由器，</w:t>
      </w:r>
      <w:r w:rsidRPr="00FB4FF0">
        <w:t xml:space="preserve">TTL </w:t>
      </w:r>
      <w:r w:rsidRPr="00FB4FF0">
        <w:t>减</w:t>
      </w:r>
      <w:r w:rsidRPr="00FB4FF0">
        <w:t xml:space="preserve"> 1</w:t>
      </w:r>
      <w:r w:rsidRPr="00FB4FF0">
        <w:t>。当</w:t>
      </w:r>
      <w:r w:rsidRPr="00FB4FF0">
        <w:t xml:space="preserve"> TTL </w:t>
      </w:r>
      <w:r w:rsidRPr="00FB4FF0">
        <w:t>减为</w:t>
      </w:r>
      <w:r w:rsidRPr="00FB4FF0">
        <w:t xml:space="preserve"> 0 </w:t>
      </w:r>
      <w:r w:rsidRPr="00FB4FF0">
        <w:t>时，路由器发送</w:t>
      </w:r>
      <w:r w:rsidRPr="00FB4FF0">
        <w:t> </w:t>
      </w:r>
      <w:r w:rsidRPr="00FB4FF0">
        <w:rPr>
          <w:b/>
          <w:bCs/>
        </w:rPr>
        <w:t xml:space="preserve">ICMP </w:t>
      </w:r>
      <w:r w:rsidRPr="00FB4FF0">
        <w:rPr>
          <w:b/>
          <w:bCs/>
        </w:rPr>
        <w:t>时间超过（</w:t>
      </w:r>
      <w:r w:rsidRPr="00FB4FF0">
        <w:rPr>
          <w:b/>
          <w:bCs/>
        </w:rPr>
        <w:t>Time Exceeded</w:t>
      </w:r>
      <w:r w:rsidRPr="00FB4FF0">
        <w:rPr>
          <w:b/>
          <w:bCs/>
        </w:rPr>
        <w:t>）报文</w:t>
      </w:r>
      <w:r w:rsidRPr="00FB4FF0">
        <w:t>给发送端，暴露该路由器地址。</w:t>
      </w:r>
    </w:p>
    <w:p w:rsidR="00FB4FF0" w:rsidRPr="00FB4FF0" w:rsidRDefault="00FB4FF0" w:rsidP="00FB4FF0">
      <w:pPr>
        <w:spacing w:before="120" w:after="120"/>
        <w:ind w:firstLine="420"/>
      </w:pPr>
      <w:r w:rsidRPr="00FB4FF0">
        <w:t>逐步递增</w:t>
      </w:r>
      <w:r w:rsidRPr="00FB4FF0">
        <w:t xml:space="preserve"> TTL</w:t>
      </w:r>
      <w:r w:rsidRPr="00FB4FF0">
        <w:t>（如</w:t>
      </w:r>
      <w:r w:rsidRPr="00FB4FF0">
        <w:t xml:space="preserve"> 2</w:t>
      </w:r>
      <w:r w:rsidRPr="00FB4FF0">
        <w:t>、</w:t>
      </w:r>
      <w:r w:rsidRPr="00FB4FF0">
        <w:t>3……</w:t>
      </w:r>
      <w:r w:rsidRPr="00FB4FF0">
        <w:t>），重复上述过程，直到数据报到</w:t>
      </w:r>
      <w:proofErr w:type="gramStart"/>
      <w:r w:rsidRPr="00FB4FF0">
        <w:t>达目标</w:t>
      </w:r>
      <w:proofErr w:type="gramEnd"/>
      <w:r w:rsidRPr="00FB4FF0">
        <w:t>主机。目标主机因无法匹配</w:t>
      </w:r>
      <w:r w:rsidRPr="00FB4FF0">
        <w:t xml:space="preserve"> UDP </w:t>
      </w:r>
      <w:r w:rsidRPr="00FB4FF0">
        <w:t>端口，返回</w:t>
      </w:r>
      <w:r w:rsidRPr="00FB4FF0">
        <w:t> </w:t>
      </w:r>
      <w:r w:rsidRPr="00FB4FF0">
        <w:rPr>
          <w:b/>
          <w:bCs/>
        </w:rPr>
        <w:t xml:space="preserve">ICMP </w:t>
      </w:r>
      <w:r w:rsidRPr="00FB4FF0">
        <w:rPr>
          <w:b/>
          <w:bCs/>
        </w:rPr>
        <w:t>端口不可达（</w:t>
      </w:r>
      <w:r w:rsidRPr="00FB4FF0">
        <w:rPr>
          <w:b/>
          <w:bCs/>
        </w:rPr>
        <w:t>Port Unreachable</w:t>
      </w:r>
      <w:r w:rsidRPr="00FB4FF0">
        <w:rPr>
          <w:b/>
          <w:bCs/>
        </w:rPr>
        <w:t>）报文</w:t>
      </w:r>
      <w:r w:rsidRPr="00FB4FF0">
        <w:t>。</w:t>
      </w:r>
    </w:p>
    <w:p w:rsidR="00AD23A6" w:rsidRPr="00AD23A6" w:rsidRDefault="00FB4FF0" w:rsidP="00FB4FF0">
      <w:pPr>
        <w:spacing w:before="120" w:after="120"/>
        <w:ind w:firstLine="420"/>
        <w:rPr>
          <w:rFonts w:hint="eastAsia"/>
        </w:rPr>
      </w:pPr>
      <w:r w:rsidRPr="00FB4FF0">
        <w:t>通过收集中间路由器的</w:t>
      </w:r>
      <w:r w:rsidRPr="00FB4FF0">
        <w:t xml:space="preserve"> ICMP </w:t>
      </w:r>
      <w:r w:rsidRPr="00FB4FF0">
        <w:t>时间超过报文，追踪数据报到</w:t>
      </w:r>
      <w:proofErr w:type="gramStart"/>
      <w:r w:rsidRPr="00FB4FF0">
        <w:t>达目标</w:t>
      </w:r>
      <w:proofErr w:type="gramEnd"/>
      <w:r w:rsidRPr="00FB4FF0">
        <w:t>的完整路由路径。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163E90">
        <w:rPr>
          <w:rFonts w:hint="eastAsia"/>
        </w:rPr>
        <w:t>35</w:t>
      </w:r>
      <w:r>
        <w:rPr>
          <w:rFonts w:hint="eastAsia"/>
        </w:rPr>
        <w:t>题</w:t>
      </w:r>
    </w:p>
    <w:p w:rsidR="00FB4FF0" w:rsidRPr="00FB4FF0" w:rsidRDefault="00FB4FF0" w:rsidP="00FB4FF0">
      <w:pPr>
        <w:spacing w:before="120" w:after="120"/>
        <w:rPr>
          <w:b/>
          <w:bCs/>
        </w:rPr>
      </w:pPr>
      <w:r w:rsidRPr="00FB4FF0">
        <w:rPr>
          <w:b/>
          <w:bCs/>
        </w:rPr>
        <w:t>基于</w:t>
      </w:r>
      <w:r w:rsidRPr="00FB4FF0">
        <w:rPr>
          <w:b/>
          <w:bCs/>
        </w:rPr>
        <w:t xml:space="preserve"> Ping </w:t>
      </w:r>
      <w:r w:rsidRPr="00FB4FF0">
        <w:rPr>
          <w:b/>
          <w:bCs/>
        </w:rPr>
        <w:t>命令</w:t>
      </w:r>
      <w:r>
        <w:rPr>
          <w:rFonts w:hint="eastAsia"/>
          <w:b/>
          <w:bCs/>
        </w:rPr>
        <w:t>：</w:t>
      </w:r>
    </w:p>
    <w:p w:rsidR="00FB4FF0" w:rsidRPr="00FB4FF0" w:rsidRDefault="00FB4FF0" w:rsidP="00FB4FF0">
      <w:pPr>
        <w:spacing w:before="120" w:after="120"/>
        <w:ind w:firstLine="420"/>
      </w:pPr>
      <w:r w:rsidRPr="00FB4FF0">
        <w:rPr>
          <w:b/>
          <w:bCs/>
        </w:rPr>
        <w:t>原理</w:t>
      </w:r>
      <w:r w:rsidRPr="00FB4FF0">
        <w:t>：利用</w:t>
      </w:r>
      <w:r w:rsidRPr="00FB4FF0">
        <w:t xml:space="preserve"> ICMP </w:t>
      </w:r>
      <w:r w:rsidRPr="00FB4FF0">
        <w:t>回显请求与回显应答报文。发送端向目标主机发送</w:t>
      </w:r>
      <w:r w:rsidRPr="00FB4FF0">
        <w:t xml:space="preserve"> ICMP </w:t>
      </w:r>
      <w:r w:rsidRPr="00FB4FF0">
        <w:t>回显请求报文，并记录发送时间戳</w:t>
      </w:r>
      <w:r w:rsidRPr="00FB4FF0">
        <w:t xml:space="preserve"> t1</w:t>
      </w:r>
      <w:r w:rsidRPr="00FB4FF0">
        <w:t>；目标主机收到后返回</w:t>
      </w:r>
      <w:r w:rsidRPr="00FB4FF0">
        <w:t xml:space="preserve"> ICMP </w:t>
      </w:r>
      <w:r w:rsidRPr="00FB4FF0">
        <w:t>回显应答报文，发送端接收时记录时间戳</w:t>
      </w:r>
      <w:r w:rsidRPr="00FB4FF0">
        <w:t xml:space="preserve"> t2</w:t>
      </w:r>
      <w:r w:rsidRPr="00FB4FF0">
        <w:t>，通过计算</w:t>
      </w:r>
      <w:r w:rsidRPr="00FB4FF0">
        <w:t xml:space="preserve"> t2 - t1 </w:t>
      </w:r>
      <w:r w:rsidRPr="00FB4FF0">
        <w:t>得到往返时延（</w:t>
      </w:r>
      <w:r w:rsidRPr="00FB4FF0">
        <w:t>RTT</w:t>
      </w:r>
      <w:r w:rsidRPr="00FB4FF0">
        <w:t>）</w:t>
      </w:r>
      <w:r w:rsidRPr="00FB4FF0">
        <w:t xml:space="preserve"> </w:t>
      </w:r>
      <w:r w:rsidRPr="00FB4FF0">
        <w:t>。多次发送请求报文，可根据平均往返时延、最大</w:t>
      </w:r>
      <w:r w:rsidRPr="00FB4FF0">
        <w:t xml:space="preserve"> / </w:t>
      </w:r>
      <w:r w:rsidRPr="00FB4FF0">
        <w:t>最小时延等评估网络时延性能。</w:t>
      </w:r>
    </w:p>
    <w:p w:rsidR="00453153" w:rsidRPr="00FB4FF0" w:rsidRDefault="00FB4FF0" w:rsidP="00FB4FF0">
      <w:pPr>
        <w:spacing w:before="120" w:after="120"/>
        <w:ind w:firstLine="420"/>
        <w:rPr>
          <w:rFonts w:hint="eastAsia"/>
        </w:rPr>
      </w:pPr>
      <w:r w:rsidRPr="00FB4FF0">
        <w:rPr>
          <w:b/>
          <w:bCs/>
        </w:rPr>
        <w:t>操作示例</w:t>
      </w:r>
      <w:r w:rsidRPr="00FB4FF0">
        <w:t>：在</w:t>
      </w:r>
      <w:r w:rsidRPr="00FB4FF0">
        <w:t xml:space="preserve"> Windows </w:t>
      </w:r>
      <w:r w:rsidRPr="00FB4FF0">
        <w:t>系统命令行中输入</w:t>
      </w:r>
      <w:r w:rsidRPr="00FB4FF0">
        <w:t>ping [</w:t>
      </w:r>
      <w:r w:rsidRPr="00FB4FF0">
        <w:t>目标</w:t>
      </w:r>
      <w:r w:rsidRPr="00FB4FF0">
        <w:t>IP</w:t>
      </w:r>
      <w:r w:rsidRPr="00FB4FF0">
        <w:t>地址</w:t>
      </w:r>
      <w:r w:rsidRPr="00FB4FF0">
        <w:t>]</w:t>
      </w:r>
      <w:r w:rsidRPr="00FB4FF0">
        <w:t>（如</w:t>
      </w:r>
      <w:r w:rsidRPr="00FB4FF0">
        <w:t>ping 8.8.8.8 </w:t>
      </w:r>
      <w:r w:rsidRPr="00FB4FF0">
        <w:t>），系统会自动发送多个</w:t>
      </w:r>
      <w:r w:rsidRPr="00FB4FF0">
        <w:t xml:space="preserve"> ICMP </w:t>
      </w:r>
      <w:r w:rsidRPr="00FB4FF0">
        <w:t>回显请求报文并显示往返时延等信息；在</w:t>
      </w:r>
      <w:r w:rsidRPr="00FB4FF0">
        <w:t xml:space="preserve"> Linux </w:t>
      </w:r>
      <w:r w:rsidRPr="00FB4FF0">
        <w:t>系统中同样使用</w:t>
      </w:r>
      <w:r w:rsidRPr="00FB4FF0">
        <w:t>ping</w:t>
      </w:r>
      <w:r w:rsidRPr="00FB4FF0">
        <w:t>命令，可通过添加参数（如</w:t>
      </w:r>
      <w:r w:rsidRPr="00FB4FF0">
        <w:t>-c</w:t>
      </w:r>
      <w:r w:rsidRPr="00FB4FF0">
        <w:t>指定发送报文数量）实现更灵活测试。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163E90">
        <w:rPr>
          <w:rFonts w:hint="eastAsia"/>
        </w:rPr>
        <w:t>36</w:t>
      </w:r>
      <w:r>
        <w:rPr>
          <w:rFonts w:hint="eastAsia"/>
        </w:rPr>
        <w:t>题</w:t>
      </w:r>
    </w:p>
    <w:p w:rsidR="00FB4FF0" w:rsidRPr="00FB4FF0" w:rsidRDefault="00FB4FF0" w:rsidP="00FB4FF0">
      <w:pPr>
        <w:spacing w:before="120" w:after="120"/>
        <w:rPr>
          <w:b/>
          <w:bCs/>
        </w:rPr>
      </w:pPr>
      <w:r w:rsidRPr="00FB4FF0">
        <w:rPr>
          <w:b/>
          <w:bCs/>
        </w:rPr>
        <w:t>（</w:t>
      </w:r>
      <w:r w:rsidRPr="00FB4FF0">
        <w:rPr>
          <w:b/>
          <w:bCs/>
        </w:rPr>
        <w:t>1</w:t>
      </w:r>
      <w:r w:rsidRPr="00FB4FF0">
        <w:rPr>
          <w:b/>
          <w:bCs/>
        </w:rPr>
        <w:t>）解决方案与转换过程</w:t>
      </w:r>
    </w:p>
    <w:p w:rsidR="00FB4FF0" w:rsidRPr="00FB4FF0" w:rsidRDefault="00FB4FF0" w:rsidP="00FB4FF0">
      <w:pPr>
        <w:spacing w:before="120" w:after="120"/>
        <w:ind w:firstLine="420"/>
      </w:pPr>
      <w:r w:rsidRPr="00FB4FF0">
        <w:rPr>
          <w:b/>
          <w:bCs/>
        </w:rPr>
        <w:t>连接方式</w:t>
      </w:r>
      <w:r w:rsidRPr="00FB4FF0">
        <w:t>：采用</w:t>
      </w:r>
      <w:r w:rsidRPr="00FB4FF0">
        <w:t> </w:t>
      </w:r>
      <w:r w:rsidRPr="00FB4FF0">
        <w:rPr>
          <w:b/>
          <w:bCs/>
        </w:rPr>
        <w:t>NAPT</w:t>
      </w:r>
      <w:r w:rsidRPr="00FB4FF0">
        <w:rPr>
          <w:b/>
          <w:bCs/>
        </w:rPr>
        <w:t>（网络地址端口转换）</w:t>
      </w:r>
      <w:r w:rsidRPr="00FB4FF0">
        <w:t>，通过私有</w:t>
      </w:r>
      <w:r w:rsidRPr="00FB4FF0">
        <w:t xml:space="preserve"> IP </w:t>
      </w:r>
      <w:r w:rsidRPr="00FB4FF0">
        <w:t>地址（如</w:t>
      </w:r>
      <w:r w:rsidRPr="00FB4FF0">
        <w:t xml:space="preserve"> 172.10.5.192</w:t>
      </w:r>
      <w:r w:rsidRPr="00FB4FF0">
        <w:t>）构建内部网络，利用</w:t>
      </w:r>
      <w:r w:rsidRPr="00FB4FF0">
        <w:t xml:space="preserve"> NAT </w:t>
      </w:r>
      <w:r w:rsidRPr="00FB4FF0">
        <w:t>设备将内网</w:t>
      </w:r>
      <w:r w:rsidRPr="00FB4FF0">
        <w:t xml:space="preserve"> IP </w:t>
      </w:r>
      <w:r w:rsidRPr="00FB4FF0">
        <w:t>及端口映射到外网</w:t>
      </w:r>
      <w:r w:rsidRPr="00FB4FF0">
        <w:t xml:space="preserve"> IP</w:t>
      </w:r>
      <w:r w:rsidRPr="00FB4FF0">
        <w:lastRenderedPageBreak/>
        <w:t>（</w:t>
      </w:r>
      <w:r w:rsidRPr="00FB4FF0">
        <w:t>59.77.7.12</w:t>
      </w:r>
      <w:r w:rsidRPr="00FB4FF0">
        <w:t>），解决公网</w:t>
      </w:r>
      <w:r w:rsidRPr="00FB4FF0">
        <w:t xml:space="preserve"> IP </w:t>
      </w:r>
      <w:r w:rsidRPr="00FB4FF0">
        <w:t>不足问题。</w:t>
      </w:r>
    </w:p>
    <w:p w:rsidR="00FB4FF0" w:rsidRPr="00FB4FF0" w:rsidRDefault="00FB4FF0" w:rsidP="00FB4FF0">
      <w:pPr>
        <w:spacing w:before="120" w:after="120"/>
        <w:ind w:firstLine="420"/>
      </w:pPr>
      <w:r w:rsidRPr="00FB4FF0">
        <w:rPr>
          <w:b/>
          <w:bCs/>
        </w:rPr>
        <w:t>转换过程</w:t>
      </w:r>
      <w:r w:rsidRPr="00FB4FF0">
        <w:t>：</w:t>
      </w:r>
    </w:p>
    <w:p w:rsidR="00FB4FF0" w:rsidRPr="00FB4FF0" w:rsidRDefault="00FB4FF0" w:rsidP="00FB4FF0">
      <w:pPr>
        <w:spacing w:before="120" w:after="120"/>
        <w:ind w:left="420" w:firstLine="420"/>
      </w:pPr>
      <w:r w:rsidRPr="00FB4FF0">
        <w:rPr>
          <w:b/>
          <w:bCs/>
        </w:rPr>
        <w:t>内网发送</w:t>
      </w:r>
      <w:r w:rsidRPr="00FB4FF0">
        <w:t>：主机（</w:t>
      </w:r>
      <w:r w:rsidRPr="00FB4FF0">
        <w:t>172.10.5.192</w:t>
      </w:r>
      <w:r w:rsidRPr="00FB4FF0">
        <w:t>）发送请求，源</w:t>
      </w:r>
      <w:r w:rsidRPr="00FB4FF0">
        <w:t xml:space="preserve"> IP </w:t>
      </w:r>
      <w:r w:rsidRPr="00FB4FF0">
        <w:t>为</w:t>
      </w:r>
      <w:r w:rsidRPr="00FB4FF0">
        <w:t xml:space="preserve"> 172.10.5.192</w:t>
      </w:r>
      <w:r w:rsidRPr="00FB4FF0">
        <w:t>，源端口为随机端口（如</w:t>
      </w:r>
      <w:r w:rsidRPr="00FB4FF0">
        <w:t xml:space="preserve"> 1024</w:t>
      </w:r>
      <w:r w:rsidRPr="00FB4FF0">
        <w:t>），目的</w:t>
      </w:r>
      <w:r w:rsidRPr="00FB4FF0">
        <w:t xml:space="preserve"> IP </w:t>
      </w:r>
      <w:r w:rsidRPr="00FB4FF0">
        <w:t>为</w:t>
      </w:r>
      <w:r w:rsidRPr="00FB4FF0">
        <w:t xml:space="preserve"> 210.34.0.12</w:t>
      </w:r>
      <w:r w:rsidRPr="00FB4FF0">
        <w:t>。</w:t>
      </w:r>
      <w:proofErr w:type="gramStart"/>
      <w:r w:rsidRPr="00FB4FF0">
        <w:t>以太网帧源</w:t>
      </w:r>
      <w:proofErr w:type="gramEnd"/>
      <w:r w:rsidRPr="00FB4FF0">
        <w:t xml:space="preserve"> MAC </w:t>
      </w:r>
      <w:r w:rsidRPr="00FB4FF0">
        <w:t>为</w:t>
      </w:r>
      <w:r w:rsidRPr="00FB4FF0">
        <w:t>d0:76:e7:10:2f:1d</w:t>
      </w:r>
      <w:r w:rsidRPr="00FB4FF0">
        <w:t>，目的</w:t>
      </w:r>
      <w:r w:rsidRPr="00FB4FF0">
        <w:t xml:space="preserve"> MAC </w:t>
      </w:r>
      <w:r w:rsidRPr="00FB4FF0">
        <w:t>为网关</w:t>
      </w:r>
      <w:r w:rsidRPr="00FB4FF0">
        <w:t xml:space="preserve"> MAC</w:t>
      </w:r>
      <w:r w:rsidRPr="00FB4FF0">
        <w:t>（假设为</w:t>
      </w:r>
      <w:r w:rsidRPr="00FB4FF0">
        <w:t>g0:g1:g2:g3:g4:g5</w:t>
      </w:r>
      <w:r w:rsidRPr="00FB4FF0">
        <w:t>）。</w:t>
      </w:r>
    </w:p>
    <w:p w:rsidR="00FB4FF0" w:rsidRPr="00FB4FF0" w:rsidRDefault="00FB4FF0" w:rsidP="00FB4FF0">
      <w:pPr>
        <w:spacing w:before="120" w:after="120"/>
        <w:ind w:left="420" w:firstLine="420"/>
      </w:pPr>
      <w:r w:rsidRPr="00FB4FF0">
        <w:rPr>
          <w:b/>
          <w:bCs/>
        </w:rPr>
        <w:t xml:space="preserve">NAT </w:t>
      </w:r>
      <w:r w:rsidRPr="00FB4FF0">
        <w:rPr>
          <w:b/>
          <w:bCs/>
        </w:rPr>
        <w:t>转换</w:t>
      </w:r>
      <w:r w:rsidRPr="00FB4FF0">
        <w:t>：</w:t>
      </w:r>
      <w:r w:rsidRPr="00FB4FF0">
        <w:t xml:space="preserve">NAT </w:t>
      </w:r>
      <w:r w:rsidRPr="00FB4FF0">
        <w:t>设备将源</w:t>
      </w:r>
      <w:r w:rsidRPr="00FB4FF0">
        <w:t xml:space="preserve"> IP </w:t>
      </w:r>
      <w:r w:rsidRPr="00FB4FF0">
        <w:t>转换为</w:t>
      </w:r>
      <w:r w:rsidRPr="00FB4FF0">
        <w:t xml:space="preserve"> 59.77.7.12</w:t>
      </w:r>
      <w:r w:rsidRPr="00FB4FF0">
        <w:t>，源端口映射为新端口（如</w:t>
      </w:r>
      <w:r w:rsidRPr="00FB4FF0">
        <w:t xml:space="preserve"> 5000</w:t>
      </w:r>
      <w:r w:rsidRPr="00FB4FF0">
        <w:t>），目的</w:t>
      </w:r>
      <w:r w:rsidRPr="00FB4FF0">
        <w:t xml:space="preserve"> IP </w:t>
      </w:r>
      <w:r w:rsidRPr="00FB4FF0">
        <w:t>仍为</w:t>
      </w:r>
      <w:r w:rsidRPr="00FB4FF0">
        <w:t xml:space="preserve"> 210.34.0.12</w:t>
      </w:r>
      <w:r w:rsidRPr="00FB4FF0">
        <w:t>。公网传输时，</w:t>
      </w:r>
      <w:proofErr w:type="gramStart"/>
      <w:r w:rsidRPr="00FB4FF0">
        <w:t>以太网帧源</w:t>
      </w:r>
      <w:proofErr w:type="gramEnd"/>
      <w:r w:rsidRPr="00FB4FF0">
        <w:t xml:space="preserve"> MAC </w:t>
      </w:r>
      <w:r w:rsidRPr="00FB4FF0">
        <w:t>为</w:t>
      </w:r>
      <w:r w:rsidRPr="00FB4FF0">
        <w:t xml:space="preserve"> NAT </w:t>
      </w:r>
      <w:r w:rsidRPr="00FB4FF0">
        <w:t>设备外网</w:t>
      </w:r>
      <w:r w:rsidRPr="00FB4FF0">
        <w:t xml:space="preserve"> MAC</w:t>
      </w:r>
      <w:r w:rsidRPr="00FB4FF0">
        <w:t>，目的</w:t>
      </w:r>
      <w:r w:rsidRPr="00FB4FF0">
        <w:t xml:space="preserve"> MAC </w:t>
      </w:r>
      <w:r w:rsidRPr="00FB4FF0">
        <w:t>为通往</w:t>
      </w:r>
      <w:r w:rsidRPr="00FB4FF0">
        <w:t xml:space="preserve"> 210.34.0.12 </w:t>
      </w:r>
      <w:r w:rsidRPr="00FB4FF0">
        <w:t>路径的下一跳</w:t>
      </w:r>
      <w:r w:rsidRPr="00FB4FF0">
        <w:t xml:space="preserve"> MAC</w:t>
      </w:r>
      <w:r w:rsidRPr="00FB4FF0">
        <w:t>。</w:t>
      </w:r>
    </w:p>
    <w:p w:rsidR="00FB4FF0" w:rsidRPr="00FB4FF0" w:rsidRDefault="00FB4FF0" w:rsidP="00FB4FF0">
      <w:pPr>
        <w:spacing w:before="120" w:after="120"/>
        <w:ind w:left="420" w:firstLine="420"/>
      </w:pPr>
      <w:r w:rsidRPr="00FB4FF0">
        <w:rPr>
          <w:b/>
          <w:bCs/>
        </w:rPr>
        <w:t>响应返回</w:t>
      </w:r>
      <w:r w:rsidRPr="00FB4FF0">
        <w:t>：厦大网站（</w:t>
      </w:r>
      <w:r w:rsidRPr="00FB4FF0">
        <w:t>210.34.0.12</w:t>
      </w:r>
      <w:r w:rsidRPr="00FB4FF0">
        <w:t>）回复时，目的</w:t>
      </w:r>
      <w:r w:rsidRPr="00FB4FF0">
        <w:t xml:space="preserve"> IP </w:t>
      </w:r>
      <w:r w:rsidRPr="00FB4FF0">
        <w:t>为</w:t>
      </w:r>
      <w:r w:rsidRPr="00FB4FF0">
        <w:t xml:space="preserve"> 59.77.7.12:5000</w:t>
      </w:r>
      <w:r w:rsidRPr="00FB4FF0">
        <w:t>，</w:t>
      </w:r>
      <w:r w:rsidRPr="00FB4FF0">
        <w:t xml:space="preserve">NAT </w:t>
      </w:r>
      <w:r w:rsidRPr="00FB4FF0">
        <w:t>设备再转换回</w:t>
      </w:r>
      <w:r w:rsidRPr="00FB4FF0">
        <w:t xml:space="preserve"> 172.10.5.192:1024</w:t>
      </w:r>
      <w:r w:rsidRPr="00FB4FF0">
        <w:t>。</w:t>
      </w:r>
    </w:p>
    <w:p w:rsidR="00FB4FF0" w:rsidRPr="00FB4FF0" w:rsidRDefault="00FB4FF0" w:rsidP="00FB4FF0">
      <w:pPr>
        <w:spacing w:before="120" w:after="120"/>
        <w:rPr>
          <w:b/>
          <w:bCs/>
        </w:rPr>
      </w:pPr>
      <w:r w:rsidRPr="00FB4FF0">
        <w:rPr>
          <w:b/>
          <w:bCs/>
        </w:rPr>
        <w:t>（</w:t>
      </w:r>
      <w:r w:rsidRPr="00FB4FF0">
        <w:rPr>
          <w:b/>
          <w:bCs/>
        </w:rPr>
        <w:t>2</w:t>
      </w:r>
      <w:r w:rsidRPr="00FB4FF0">
        <w:rPr>
          <w:b/>
          <w:bCs/>
        </w:rPr>
        <w:t>）实验楼主机无法通过</w:t>
      </w:r>
      <w:r w:rsidRPr="00FB4FF0">
        <w:rPr>
          <w:b/>
          <w:bCs/>
        </w:rPr>
        <w:t xml:space="preserve"> ARP </w:t>
      </w:r>
      <w:r w:rsidRPr="00FB4FF0">
        <w:rPr>
          <w:b/>
          <w:bCs/>
        </w:rPr>
        <w:t>询问厦大网站</w:t>
      </w:r>
      <w:r w:rsidRPr="00FB4FF0">
        <w:rPr>
          <w:b/>
          <w:bCs/>
        </w:rPr>
        <w:t xml:space="preserve"> MAC </w:t>
      </w:r>
      <w:r w:rsidRPr="00FB4FF0">
        <w:rPr>
          <w:b/>
          <w:bCs/>
        </w:rPr>
        <w:t>地址</w:t>
      </w:r>
    </w:p>
    <w:p w:rsidR="00FB4FF0" w:rsidRPr="00FB4FF0" w:rsidRDefault="00FB4FF0" w:rsidP="00FB4FF0">
      <w:pPr>
        <w:spacing w:before="120" w:after="120"/>
        <w:ind w:firstLine="420"/>
      </w:pPr>
      <w:r w:rsidRPr="00FB4FF0">
        <w:rPr>
          <w:b/>
          <w:bCs/>
        </w:rPr>
        <w:t>原因</w:t>
      </w:r>
      <w:r w:rsidRPr="00FB4FF0">
        <w:t>：</w:t>
      </w:r>
      <w:r w:rsidRPr="00FB4FF0">
        <w:t>ARP</w:t>
      </w:r>
      <w:r w:rsidRPr="00FB4FF0">
        <w:t>（地址解析协议）仅用于解析同一局域网内主机的</w:t>
      </w:r>
      <w:r w:rsidRPr="00FB4FF0">
        <w:t xml:space="preserve"> MAC </w:t>
      </w:r>
      <w:r w:rsidRPr="00FB4FF0">
        <w:t>地址。厦大网站（</w:t>
      </w:r>
      <w:r w:rsidRPr="00FB4FF0">
        <w:t>210.34.0.12</w:t>
      </w:r>
      <w:r w:rsidRPr="00FB4FF0">
        <w:t>）与实验楼主机不在同一网络，需通过路由器</w:t>
      </w:r>
      <w:proofErr w:type="gramStart"/>
      <w:r w:rsidRPr="00FB4FF0">
        <w:t>跨网络</w:t>
      </w:r>
      <w:proofErr w:type="gramEnd"/>
      <w:r w:rsidRPr="00FB4FF0">
        <w:t>传输，故无法用</w:t>
      </w:r>
      <w:r w:rsidRPr="00FB4FF0">
        <w:t xml:space="preserve"> ARP </w:t>
      </w:r>
      <w:r w:rsidRPr="00FB4FF0">
        <w:t>直接询问其</w:t>
      </w:r>
      <w:r w:rsidRPr="00FB4FF0">
        <w:t xml:space="preserve"> MAC </w:t>
      </w:r>
      <w:r w:rsidRPr="00FB4FF0">
        <w:t>地址。</w:t>
      </w:r>
    </w:p>
    <w:p w:rsidR="00FB4FF0" w:rsidRPr="00FB4FF0" w:rsidRDefault="00FB4FF0" w:rsidP="00FB4FF0">
      <w:pPr>
        <w:spacing w:before="120" w:after="120"/>
        <w:rPr>
          <w:b/>
          <w:bCs/>
        </w:rPr>
      </w:pPr>
      <w:r w:rsidRPr="00FB4FF0">
        <w:rPr>
          <w:b/>
          <w:bCs/>
        </w:rPr>
        <w:t>（</w:t>
      </w:r>
      <w:r w:rsidRPr="00FB4FF0">
        <w:rPr>
          <w:b/>
          <w:bCs/>
        </w:rPr>
        <w:t>3</w:t>
      </w:r>
      <w:r w:rsidRPr="00FB4FF0">
        <w:rPr>
          <w:b/>
          <w:bCs/>
        </w:rPr>
        <w:t>）以太网</w:t>
      </w:r>
      <w:proofErr w:type="gramStart"/>
      <w:r w:rsidRPr="00FB4FF0">
        <w:rPr>
          <w:b/>
          <w:bCs/>
        </w:rPr>
        <w:t>帧</w:t>
      </w:r>
      <w:proofErr w:type="gramEnd"/>
      <w:r w:rsidRPr="00FB4FF0">
        <w:rPr>
          <w:b/>
          <w:bCs/>
        </w:rPr>
        <w:t>地址填写</w:t>
      </w:r>
    </w:p>
    <w:p w:rsidR="00FB4FF0" w:rsidRPr="00FB4FF0" w:rsidRDefault="00FB4FF0" w:rsidP="00FB4FF0">
      <w:pPr>
        <w:spacing w:before="120" w:after="120"/>
      </w:pPr>
      <w:r w:rsidRPr="00FB4FF0">
        <w:rPr>
          <w:b/>
          <w:bCs/>
        </w:rPr>
        <w:t>主机</w:t>
      </w:r>
      <w:r w:rsidRPr="00FB4FF0">
        <w:rPr>
          <w:b/>
          <w:bCs/>
        </w:rPr>
        <w:t xml:space="preserve"> 172.10.5.192 </w:t>
      </w:r>
      <w:r w:rsidRPr="00FB4FF0">
        <w:rPr>
          <w:b/>
          <w:bCs/>
        </w:rPr>
        <w:t>请求时</w:t>
      </w:r>
      <w:r w:rsidRPr="00FB4FF0">
        <w:t>：</w:t>
      </w:r>
    </w:p>
    <w:p w:rsidR="00FB4FF0" w:rsidRPr="00FB4FF0" w:rsidRDefault="00FB4FF0" w:rsidP="00FB4FF0">
      <w:pPr>
        <w:spacing w:before="120" w:after="120"/>
      </w:pPr>
      <w:r w:rsidRPr="00FB4FF0">
        <w:t>源</w:t>
      </w:r>
      <w:r w:rsidRPr="00FB4FF0">
        <w:t xml:space="preserve"> MAC</w:t>
      </w:r>
      <w:r w:rsidRPr="00FB4FF0">
        <w:t>：</w:t>
      </w:r>
      <w:r w:rsidRPr="00FB4FF0">
        <w:t>d0:76:e7:10:2f:1d</w:t>
      </w:r>
      <w:r w:rsidRPr="00FB4FF0">
        <w:t>（自身</w:t>
      </w:r>
      <w:r w:rsidRPr="00FB4FF0">
        <w:t xml:space="preserve"> MAC</w:t>
      </w:r>
      <w:r w:rsidRPr="00FB4FF0">
        <w:t>）。</w:t>
      </w:r>
    </w:p>
    <w:p w:rsidR="00FB4FF0" w:rsidRPr="00FB4FF0" w:rsidRDefault="00FB4FF0" w:rsidP="00FB4FF0">
      <w:pPr>
        <w:spacing w:before="120" w:after="120"/>
      </w:pPr>
      <w:r w:rsidRPr="00FB4FF0">
        <w:t>目的</w:t>
      </w:r>
      <w:r w:rsidRPr="00FB4FF0">
        <w:t xml:space="preserve"> MAC</w:t>
      </w:r>
      <w:r w:rsidRPr="00FB4FF0">
        <w:t>：</w:t>
      </w:r>
      <w:r w:rsidRPr="00FB4FF0">
        <w:t>ff-ff-ff-ff-ff-ff</w:t>
      </w:r>
      <w:r w:rsidRPr="00FB4FF0">
        <w:t>（广播地址，用于</w:t>
      </w:r>
      <w:r w:rsidRPr="00FB4FF0">
        <w:t xml:space="preserve"> ARP </w:t>
      </w:r>
      <w:r w:rsidRPr="00FB4FF0">
        <w:t>请求）。</w:t>
      </w:r>
    </w:p>
    <w:p w:rsidR="00FB4FF0" w:rsidRPr="00FB4FF0" w:rsidRDefault="00FB4FF0" w:rsidP="00FB4FF0">
      <w:pPr>
        <w:spacing w:before="120" w:after="120"/>
      </w:pPr>
      <w:r w:rsidRPr="00FB4FF0">
        <w:rPr>
          <w:b/>
          <w:bCs/>
        </w:rPr>
        <w:t>主机</w:t>
      </w:r>
      <w:r w:rsidRPr="00FB4FF0">
        <w:rPr>
          <w:b/>
          <w:bCs/>
        </w:rPr>
        <w:t xml:space="preserve"> 172.10.5.129 </w:t>
      </w:r>
      <w:r w:rsidRPr="00FB4FF0">
        <w:rPr>
          <w:b/>
          <w:bCs/>
        </w:rPr>
        <w:t>应答时</w:t>
      </w:r>
      <w:r w:rsidRPr="00FB4FF0">
        <w:t>：</w:t>
      </w:r>
    </w:p>
    <w:p w:rsidR="00FB4FF0" w:rsidRPr="00FB4FF0" w:rsidRDefault="00FB4FF0" w:rsidP="00FB4FF0">
      <w:pPr>
        <w:spacing w:before="120" w:after="120"/>
      </w:pPr>
      <w:r w:rsidRPr="00FB4FF0">
        <w:t>源</w:t>
      </w:r>
      <w:r w:rsidRPr="00FB4FF0">
        <w:t xml:space="preserve"> MAC</w:t>
      </w:r>
      <w:r w:rsidRPr="00FB4FF0">
        <w:t>：</w:t>
      </w:r>
      <w:r w:rsidRPr="00FB4FF0">
        <w:t>d0:76:e7:93:6a:52</w:t>
      </w:r>
      <w:r w:rsidRPr="00FB4FF0">
        <w:t>（</w:t>
      </w:r>
      <w:r w:rsidRPr="00FB4FF0">
        <w:t xml:space="preserve">172.10.5.129 </w:t>
      </w:r>
      <w:r w:rsidRPr="00FB4FF0">
        <w:t>的</w:t>
      </w:r>
      <w:r w:rsidRPr="00FB4FF0">
        <w:t xml:space="preserve"> MAC</w:t>
      </w:r>
      <w:r w:rsidRPr="00FB4FF0">
        <w:t>）。</w:t>
      </w:r>
    </w:p>
    <w:p w:rsidR="00453153" w:rsidRPr="00FB4FF0" w:rsidRDefault="00FB4FF0" w:rsidP="00FB4FF0">
      <w:pPr>
        <w:spacing w:before="120" w:after="120"/>
        <w:rPr>
          <w:rFonts w:hint="eastAsia"/>
        </w:rPr>
      </w:pPr>
      <w:r w:rsidRPr="00FB4FF0">
        <w:t>目的</w:t>
      </w:r>
      <w:r w:rsidRPr="00FB4FF0">
        <w:t xml:space="preserve"> MAC</w:t>
      </w:r>
      <w:r w:rsidRPr="00FB4FF0">
        <w:t>：</w:t>
      </w:r>
      <w:r w:rsidRPr="00FB4FF0">
        <w:t>d0:76:e7:10:2f:1d</w:t>
      </w:r>
      <w:r w:rsidRPr="00FB4FF0">
        <w:t>（</w:t>
      </w:r>
      <w:r w:rsidRPr="00FB4FF0">
        <w:t xml:space="preserve">172.10.5.192 </w:t>
      </w:r>
      <w:r w:rsidRPr="00FB4FF0">
        <w:t>的</w:t>
      </w:r>
      <w:r w:rsidRPr="00FB4FF0">
        <w:t xml:space="preserve"> MAC</w:t>
      </w:r>
      <w:r w:rsidRPr="00FB4FF0">
        <w:t>）。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163E90">
        <w:rPr>
          <w:rFonts w:hint="eastAsia"/>
        </w:rPr>
        <w:t>37</w:t>
      </w:r>
      <w:r>
        <w:rPr>
          <w:rFonts w:hint="eastAsia"/>
        </w:rPr>
        <w:t>题</w:t>
      </w:r>
    </w:p>
    <w:p w:rsidR="00FB4FF0" w:rsidRPr="00FB4FF0" w:rsidRDefault="00FB4FF0" w:rsidP="00FB4FF0">
      <w:pPr>
        <w:spacing w:before="120" w:after="120"/>
        <w:rPr>
          <w:b/>
          <w:bCs/>
        </w:rPr>
      </w:pPr>
      <w:r w:rsidRPr="00FB4FF0">
        <w:rPr>
          <w:b/>
          <w:bCs/>
        </w:rPr>
        <w:t>什么是</w:t>
      </w:r>
      <w:r w:rsidRPr="00FB4FF0">
        <w:rPr>
          <w:b/>
          <w:bCs/>
        </w:rPr>
        <w:t xml:space="preserve"> ARP </w:t>
      </w:r>
      <w:r w:rsidRPr="00FB4FF0">
        <w:rPr>
          <w:b/>
          <w:bCs/>
        </w:rPr>
        <w:t>缓存</w:t>
      </w:r>
      <w:r w:rsidRPr="00FB4FF0">
        <w:rPr>
          <w:rFonts w:hint="eastAsia"/>
          <w:b/>
          <w:bCs/>
        </w:rPr>
        <w:t>：</w:t>
      </w:r>
    </w:p>
    <w:p w:rsidR="00FB4FF0" w:rsidRPr="00FB4FF0" w:rsidRDefault="00FB4FF0" w:rsidP="00FB4FF0">
      <w:pPr>
        <w:pStyle w:val="a0"/>
        <w:rPr>
          <w:b/>
          <w:bCs/>
        </w:rPr>
      </w:pPr>
      <w:r w:rsidRPr="00FB4FF0">
        <w:t xml:space="preserve">ARP </w:t>
      </w:r>
      <w:r w:rsidRPr="00FB4FF0">
        <w:t>缓存是存储在计算机或网络设备（如路由器）上的数据结构</w:t>
      </w:r>
      <w:r w:rsidRPr="00FB4FF0">
        <w:t xml:space="preserve"> </w:t>
      </w:r>
      <w:r w:rsidRPr="00FB4FF0">
        <w:t>，用于记录</w:t>
      </w:r>
      <w:r w:rsidRPr="00FB4FF0">
        <w:t xml:space="preserve"> IP </w:t>
      </w:r>
      <w:r w:rsidRPr="00FB4FF0">
        <w:t>地址与</w:t>
      </w:r>
      <w:r w:rsidRPr="00FB4FF0">
        <w:t xml:space="preserve"> MAC </w:t>
      </w:r>
      <w:r w:rsidRPr="00FB4FF0">
        <w:t>地址之间的映射关系。它就像是一个</w:t>
      </w:r>
      <w:r w:rsidRPr="00FB4FF0">
        <w:t xml:space="preserve"> IP </w:t>
      </w:r>
      <w:r w:rsidRPr="00FB4FF0">
        <w:t>地址到</w:t>
      </w:r>
      <w:r w:rsidRPr="00FB4FF0">
        <w:t xml:space="preserve"> MAC </w:t>
      </w:r>
      <w:r w:rsidRPr="00FB4FF0">
        <w:t>地</w:t>
      </w:r>
      <w:r w:rsidRPr="00FB4FF0">
        <w:lastRenderedPageBreak/>
        <w:t>址的对应表，表中的每个条目分别记录了网络上其他主机的</w:t>
      </w:r>
      <w:r w:rsidRPr="00FB4FF0">
        <w:t xml:space="preserve"> IP </w:t>
      </w:r>
      <w:r w:rsidRPr="00FB4FF0">
        <w:t>地址和对应的</w:t>
      </w:r>
      <w:r w:rsidRPr="00FB4FF0">
        <w:t xml:space="preserve"> MAC </w:t>
      </w:r>
      <w:r w:rsidRPr="00FB4FF0">
        <w:t>地址。</w:t>
      </w:r>
    </w:p>
    <w:p w:rsidR="00FB4FF0" w:rsidRPr="00FB4FF0" w:rsidRDefault="00FB4FF0" w:rsidP="00FB4FF0">
      <w:pPr>
        <w:spacing w:before="120" w:after="120"/>
        <w:rPr>
          <w:b/>
          <w:bCs/>
        </w:rPr>
      </w:pPr>
      <w:r w:rsidRPr="00FB4FF0">
        <w:rPr>
          <w:b/>
          <w:bCs/>
        </w:rPr>
        <w:t xml:space="preserve">ARP </w:t>
      </w:r>
      <w:r w:rsidRPr="00FB4FF0">
        <w:rPr>
          <w:b/>
          <w:bCs/>
        </w:rPr>
        <w:t>如何使用其缓存</w:t>
      </w:r>
    </w:p>
    <w:p w:rsidR="00FB4FF0" w:rsidRPr="00FB4FF0" w:rsidRDefault="00FB4FF0" w:rsidP="00FB4FF0">
      <w:pPr>
        <w:spacing w:before="120" w:after="120"/>
      </w:pPr>
      <w:r w:rsidRPr="00FB4FF0">
        <w:t>当设备要向另一台设备发送数据时，</w:t>
      </w:r>
      <w:r w:rsidRPr="00FB4FF0">
        <w:t xml:space="preserve">ARP </w:t>
      </w:r>
      <w:r w:rsidRPr="00FB4FF0">
        <w:t>使用缓存的过程如下：</w:t>
      </w:r>
    </w:p>
    <w:p w:rsidR="00FB4FF0" w:rsidRPr="00FB4FF0" w:rsidRDefault="00FB4FF0" w:rsidP="00FB4FF0">
      <w:pPr>
        <w:spacing w:before="120" w:after="120"/>
        <w:ind w:firstLine="420"/>
      </w:pPr>
      <w:r w:rsidRPr="00FB4FF0">
        <w:rPr>
          <w:b/>
          <w:bCs/>
        </w:rPr>
        <w:t>检查缓存</w:t>
      </w:r>
      <w:r w:rsidRPr="00FB4FF0">
        <w:t>：发送方首先检查自己的</w:t>
      </w:r>
      <w:r w:rsidRPr="00FB4FF0">
        <w:t xml:space="preserve"> ARP </w:t>
      </w:r>
      <w:r w:rsidRPr="00FB4FF0">
        <w:t>缓存，看是否存在目标</w:t>
      </w:r>
      <w:r w:rsidRPr="00FB4FF0">
        <w:t xml:space="preserve"> IP </w:t>
      </w:r>
      <w:r w:rsidRPr="00FB4FF0">
        <w:t>地址对应的</w:t>
      </w:r>
      <w:r w:rsidRPr="00FB4FF0">
        <w:t xml:space="preserve"> MAC </w:t>
      </w:r>
      <w:r w:rsidRPr="00FB4FF0">
        <w:t>地址。这一步骤可以快速获取</w:t>
      </w:r>
      <w:r w:rsidRPr="00FB4FF0">
        <w:t xml:space="preserve"> MAC </w:t>
      </w:r>
      <w:r w:rsidRPr="00FB4FF0">
        <w:t>地址，避免不必要的网络广播。</w:t>
      </w:r>
    </w:p>
    <w:p w:rsidR="00FB4FF0" w:rsidRPr="00FB4FF0" w:rsidRDefault="00FB4FF0" w:rsidP="00FB4FF0">
      <w:pPr>
        <w:spacing w:before="120" w:after="120"/>
        <w:ind w:firstLine="420"/>
      </w:pPr>
      <w:r w:rsidRPr="00FB4FF0">
        <w:rPr>
          <w:b/>
          <w:bCs/>
        </w:rPr>
        <w:t>缓存命中</w:t>
      </w:r>
      <w:r w:rsidRPr="00FB4FF0">
        <w:t>：若在</w:t>
      </w:r>
      <w:r w:rsidRPr="00FB4FF0">
        <w:t xml:space="preserve"> ARP </w:t>
      </w:r>
      <w:r w:rsidRPr="00FB4FF0">
        <w:t>缓存中找到目标</w:t>
      </w:r>
      <w:r w:rsidRPr="00FB4FF0">
        <w:t xml:space="preserve"> IP </w:t>
      </w:r>
      <w:r w:rsidRPr="00FB4FF0">
        <w:t>地址与</w:t>
      </w:r>
      <w:r w:rsidRPr="00FB4FF0">
        <w:t xml:space="preserve"> MAC </w:t>
      </w:r>
      <w:r w:rsidRPr="00FB4FF0">
        <w:t>地址的映射关系，发送方就直接使用该</w:t>
      </w:r>
      <w:r w:rsidRPr="00FB4FF0">
        <w:t xml:space="preserve"> MAC </w:t>
      </w:r>
      <w:r w:rsidRPr="00FB4FF0">
        <w:t>地址来封装数据帧，进行数据发送</w:t>
      </w:r>
      <w:r w:rsidRPr="00FB4FF0">
        <w:t xml:space="preserve"> </w:t>
      </w:r>
      <w:r w:rsidRPr="00FB4FF0">
        <w:t>，提高了通信效率。</w:t>
      </w:r>
    </w:p>
    <w:p w:rsidR="00453153" w:rsidRPr="0025514C" w:rsidRDefault="00FB4FF0" w:rsidP="00FB4FF0">
      <w:pPr>
        <w:spacing w:before="120" w:after="120"/>
        <w:ind w:firstLine="420"/>
        <w:rPr>
          <w:rFonts w:hint="eastAsia"/>
        </w:rPr>
      </w:pPr>
      <w:r w:rsidRPr="00FB4FF0">
        <w:rPr>
          <w:b/>
          <w:bCs/>
        </w:rPr>
        <w:t>缓存未命中</w:t>
      </w:r>
      <w:r w:rsidRPr="00FB4FF0">
        <w:t>：若在</w:t>
      </w:r>
      <w:r w:rsidRPr="00FB4FF0">
        <w:t xml:space="preserve"> ARP </w:t>
      </w:r>
      <w:r w:rsidRPr="00FB4FF0">
        <w:t>缓存中未找到对应的</w:t>
      </w:r>
      <w:r w:rsidRPr="00FB4FF0">
        <w:t xml:space="preserve"> MAC </w:t>
      </w:r>
      <w:r w:rsidRPr="00FB4FF0">
        <w:t>地址，则发送方会构造一个</w:t>
      </w:r>
      <w:r w:rsidRPr="00FB4FF0">
        <w:t xml:space="preserve"> ARP </w:t>
      </w:r>
      <w:r w:rsidRPr="00FB4FF0">
        <w:t>请求包，该包包含发送方的</w:t>
      </w:r>
      <w:r w:rsidRPr="00FB4FF0">
        <w:t xml:space="preserve"> IP </w:t>
      </w:r>
      <w:r w:rsidRPr="00FB4FF0">
        <w:t>地址和</w:t>
      </w:r>
      <w:r w:rsidRPr="00FB4FF0">
        <w:t xml:space="preserve"> MAC </w:t>
      </w:r>
      <w:r w:rsidRPr="00FB4FF0">
        <w:t>地址，以及目标</w:t>
      </w:r>
      <w:r w:rsidRPr="00FB4FF0">
        <w:t xml:space="preserve"> IP </w:t>
      </w:r>
      <w:r w:rsidRPr="00FB4FF0">
        <w:t>地址。</w:t>
      </w:r>
      <w:r w:rsidRPr="00FB4FF0">
        <w:t xml:space="preserve">ARP </w:t>
      </w:r>
      <w:r w:rsidRPr="00FB4FF0">
        <w:t>请求包以广播形式发送到局域网中的所有设备。网络中只有</w:t>
      </w:r>
      <w:r w:rsidRPr="00FB4FF0">
        <w:t xml:space="preserve"> IP </w:t>
      </w:r>
      <w:r w:rsidRPr="00FB4FF0">
        <w:t>地址与目标</w:t>
      </w:r>
      <w:r w:rsidRPr="00FB4FF0">
        <w:t xml:space="preserve"> IP </w:t>
      </w:r>
      <w:r w:rsidRPr="00FB4FF0">
        <w:t>匹配的设备会做出响应，该设备构造一个</w:t>
      </w:r>
      <w:r w:rsidRPr="00FB4FF0">
        <w:t xml:space="preserve"> ARP </w:t>
      </w:r>
      <w:r w:rsidRPr="00FB4FF0">
        <w:t>响应包，包含自己的</w:t>
      </w:r>
      <w:r w:rsidRPr="00FB4FF0">
        <w:t xml:space="preserve"> MAC </w:t>
      </w:r>
      <w:r w:rsidRPr="00FB4FF0">
        <w:t>地址，</w:t>
      </w:r>
      <w:proofErr w:type="gramStart"/>
      <w:r w:rsidRPr="00FB4FF0">
        <w:t>并单播发</w:t>
      </w:r>
      <w:proofErr w:type="gramEnd"/>
      <w:r w:rsidRPr="00FB4FF0">
        <w:t>送给请求方。发送方接收到</w:t>
      </w:r>
      <w:r w:rsidRPr="00FB4FF0">
        <w:t xml:space="preserve"> ARP </w:t>
      </w:r>
      <w:r w:rsidRPr="00FB4FF0">
        <w:t>响应后，将目标</w:t>
      </w:r>
      <w:r w:rsidRPr="00FB4FF0">
        <w:t xml:space="preserve"> IP </w:t>
      </w:r>
      <w:r w:rsidRPr="00FB4FF0">
        <w:t>地址和对应的</w:t>
      </w:r>
      <w:r w:rsidRPr="00FB4FF0">
        <w:t xml:space="preserve"> MAC </w:t>
      </w:r>
      <w:r w:rsidRPr="00FB4FF0">
        <w:t>地址的映射关系记录到</w:t>
      </w:r>
      <w:r w:rsidRPr="00FB4FF0">
        <w:t xml:space="preserve"> ARP </w:t>
      </w:r>
      <w:r w:rsidRPr="00FB4FF0">
        <w:t>缓存中，以便后续通信使用。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163E90">
        <w:rPr>
          <w:rFonts w:hint="eastAsia"/>
        </w:rPr>
        <w:t>38</w:t>
      </w:r>
      <w:r>
        <w:rPr>
          <w:rFonts w:hint="eastAsia"/>
        </w:rPr>
        <w:t>题</w:t>
      </w:r>
    </w:p>
    <w:p w:rsidR="00B76495" w:rsidRPr="00B76495" w:rsidRDefault="00B76495" w:rsidP="00B76495">
      <w:pPr>
        <w:spacing w:before="120" w:after="120"/>
        <w:rPr>
          <w:b/>
          <w:bCs/>
        </w:rPr>
      </w:pPr>
      <w:r w:rsidRPr="00B76495">
        <w:rPr>
          <w:b/>
          <w:bCs/>
        </w:rPr>
        <w:t>（</w:t>
      </w:r>
      <w:r w:rsidRPr="00B76495">
        <w:rPr>
          <w:b/>
          <w:bCs/>
        </w:rPr>
        <w:t>1</w:t>
      </w:r>
      <w:r w:rsidRPr="00B76495">
        <w:rPr>
          <w:b/>
          <w:bCs/>
        </w:rPr>
        <w:t>）</w:t>
      </w:r>
      <w:r w:rsidRPr="00B76495">
        <w:rPr>
          <w:b/>
          <w:bCs/>
        </w:rPr>
        <w:t xml:space="preserve">DHCP </w:t>
      </w:r>
      <w:r w:rsidRPr="00B76495">
        <w:rPr>
          <w:b/>
          <w:bCs/>
        </w:rPr>
        <w:t>动态分配</w:t>
      </w:r>
      <w:r w:rsidRPr="00B76495">
        <w:rPr>
          <w:b/>
          <w:bCs/>
        </w:rPr>
        <w:t xml:space="preserve"> IP </w:t>
      </w:r>
      <w:r w:rsidRPr="00B76495">
        <w:rPr>
          <w:b/>
          <w:bCs/>
        </w:rPr>
        <w:t>范围与报文地址</w:t>
      </w:r>
    </w:p>
    <w:p w:rsidR="00B76495" w:rsidRPr="00B76495" w:rsidRDefault="00B76495" w:rsidP="00B76495">
      <w:pPr>
        <w:spacing w:before="120" w:after="120"/>
        <w:ind w:firstLine="420"/>
        <w:rPr>
          <w:rFonts w:hint="eastAsia"/>
        </w:rPr>
      </w:pPr>
      <w:r w:rsidRPr="00B76495">
        <w:rPr>
          <w:b/>
          <w:bCs/>
        </w:rPr>
        <w:t xml:space="preserve">IP </w:t>
      </w:r>
      <w:r w:rsidRPr="00B76495">
        <w:rPr>
          <w:b/>
          <w:bCs/>
        </w:rPr>
        <w:t>地址范围</w:t>
      </w:r>
      <w:r w:rsidRPr="00B76495">
        <w:t>：网络为</w:t>
      </w:r>
      <w:r w:rsidRPr="00B76495">
        <w:t xml:space="preserve"> 111.123.15.0/24</w:t>
      </w:r>
      <w:r w:rsidRPr="00B76495">
        <w:t>，静态占用</w:t>
      </w:r>
      <w:r w:rsidRPr="00B76495">
        <w:t xml:space="preserve"> 111.123.15.1</w:t>
      </w:r>
      <w:r w:rsidRPr="00B76495">
        <w:t>、</w:t>
      </w:r>
      <w:r w:rsidRPr="00B76495">
        <w:t>111.123.15.2</w:t>
      </w:r>
      <w:r w:rsidRPr="00B76495">
        <w:t>、</w:t>
      </w:r>
      <w:r w:rsidRPr="00B76495">
        <w:t>111.123.15.3</w:t>
      </w:r>
      <w:r w:rsidRPr="00B76495">
        <w:t>、</w:t>
      </w:r>
      <w:r w:rsidRPr="00B76495">
        <w:t>111.123.15.4</w:t>
      </w:r>
      <w:r w:rsidRPr="00B76495">
        <w:t>，因此动态分配范围为</w:t>
      </w:r>
      <w:r w:rsidRPr="00B76495">
        <w:t> </w:t>
      </w:r>
      <w:r w:rsidRPr="00B76495">
        <w:rPr>
          <w:b/>
          <w:bCs/>
        </w:rPr>
        <w:t>111.123.15.5 ~ 111.123.15.254</w:t>
      </w:r>
      <w:r w:rsidRPr="00B76495">
        <w:t>。</w:t>
      </w:r>
    </w:p>
    <w:p w:rsidR="00B76495" w:rsidRPr="00B76495" w:rsidRDefault="00B76495" w:rsidP="00B76495">
      <w:pPr>
        <w:spacing w:before="120" w:after="120"/>
        <w:ind w:firstLine="420"/>
      </w:pPr>
      <w:r w:rsidRPr="00B76495">
        <w:rPr>
          <w:b/>
          <w:bCs/>
        </w:rPr>
        <w:t xml:space="preserve">DHCP Discover </w:t>
      </w:r>
      <w:r w:rsidRPr="00B76495">
        <w:rPr>
          <w:b/>
          <w:bCs/>
        </w:rPr>
        <w:t>报文</w:t>
      </w:r>
      <w:r w:rsidRPr="00B76495">
        <w:t>：</w:t>
      </w:r>
    </w:p>
    <w:p w:rsidR="00B76495" w:rsidRPr="00B76495" w:rsidRDefault="00B76495" w:rsidP="00B76495">
      <w:pPr>
        <w:spacing w:before="120" w:after="120"/>
        <w:ind w:left="420" w:firstLine="420"/>
      </w:pPr>
      <w:r w:rsidRPr="00B76495">
        <w:t>源</w:t>
      </w:r>
      <w:r w:rsidRPr="00B76495">
        <w:t xml:space="preserve"> IP</w:t>
      </w:r>
      <w:r w:rsidRPr="00B76495">
        <w:t>：</w:t>
      </w:r>
      <w:r w:rsidRPr="00B76495">
        <w:rPr>
          <w:b/>
          <w:bCs/>
        </w:rPr>
        <w:t>0.0.0.0</w:t>
      </w:r>
      <w:r w:rsidRPr="00B76495">
        <w:t>（主机未获取</w:t>
      </w:r>
      <w:r w:rsidRPr="00B76495">
        <w:t xml:space="preserve"> IP </w:t>
      </w:r>
      <w:r w:rsidRPr="00B76495">
        <w:t>时使用）。</w:t>
      </w:r>
    </w:p>
    <w:p w:rsidR="00B76495" w:rsidRPr="00B76495" w:rsidRDefault="00B76495" w:rsidP="00B76495">
      <w:pPr>
        <w:spacing w:before="120" w:after="120"/>
        <w:ind w:left="420" w:firstLine="420"/>
      </w:pPr>
      <w:r w:rsidRPr="00B76495">
        <w:t>目的</w:t>
      </w:r>
      <w:r w:rsidRPr="00B76495">
        <w:t xml:space="preserve"> IP</w:t>
      </w:r>
      <w:r w:rsidRPr="00B76495">
        <w:t>：</w:t>
      </w:r>
      <w:r w:rsidRPr="00B76495">
        <w:rPr>
          <w:b/>
          <w:bCs/>
        </w:rPr>
        <w:t>255.255.255.255</w:t>
      </w:r>
      <w:r w:rsidRPr="00B76495">
        <w:t>（广播地址，用于发现</w:t>
      </w:r>
      <w:r w:rsidRPr="00B76495">
        <w:t xml:space="preserve"> DHCP </w:t>
      </w:r>
      <w:r w:rsidRPr="00B76495">
        <w:t>服务器）。</w:t>
      </w:r>
    </w:p>
    <w:p w:rsidR="00B76495" w:rsidRPr="00B76495" w:rsidRDefault="00B76495" w:rsidP="00B76495">
      <w:pPr>
        <w:spacing w:before="120" w:after="120"/>
        <w:rPr>
          <w:b/>
          <w:bCs/>
        </w:rPr>
      </w:pPr>
      <w:r w:rsidRPr="00B76495">
        <w:rPr>
          <w:b/>
          <w:bCs/>
        </w:rPr>
        <w:t>（</w:t>
      </w:r>
      <w:r w:rsidRPr="00B76495">
        <w:rPr>
          <w:b/>
          <w:bCs/>
        </w:rPr>
        <w:t>2</w:t>
      </w:r>
      <w:r w:rsidRPr="00B76495">
        <w:rPr>
          <w:b/>
          <w:bCs/>
        </w:rPr>
        <w:t>）以太网</w:t>
      </w:r>
      <w:proofErr w:type="gramStart"/>
      <w:r w:rsidRPr="00B76495">
        <w:rPr>
          <w:b/>
          <w:bCs/>
        </w:rPr>
        <w:t>帧</w:t>
      </w:r>
      <w:proofErr w:type="gramEnd"/>
      <w:r w:rsidRPr="00B76495">
        <w:rPr>
          <w:b/>
          <w:bCs/>
        </w:rPr>
        <w:t>目的</w:t>
      </w:r>
      <w:r w:rsidRPr="00B76495">
        <w:rPr>
          <w:b/>
          <w:bCs/>
        </w:rPr>
        <w:t xml:space="preserve"> MAC </w:t>
      </w:r>
      <w:r w:rsidRPr="00B76495">
        <w:rPr>
          <w:b/>
          <w:bCs/>
        </w:rPr>
        <w:t>地址</w:t>
      </w:r>
    </w:p>
    <w:p w:rsidR="00B76495" w:rsidRPr="00B76495" w:rsidRDefault="00B76495" w:rsidP="00B76495">
      <w:pPr>
        <w:spacing w:before="120" w:after="120"/>
        <w:ind w:firstLineChars="200" w:firstLine="482"/>
      </w:pPr>
      <w:r w:rsidRPr="00B76495">
        <w:rPr>
          <w:b/>
          <w:bCs/>
        </w:rPr>
        <w:t>第一个以太网帧</w:t>
      </w:r>
      <w:r w:rsidRPr="00B76495">
        <w:t>：主机</w:t>
      </w:r>
      <w:r w:rsidRPr="00B76495">
        <w:t xml:space="preserve"> 2 </w:t>
      </w:r>
      <w:r w:rsidRPr="00B76495">
        <w:t>访问</w:t>
      </w:r>
      <w:r w:rsidRPr="00B76495">
        <w:t xml:space="preserve"> Internet </w:t>
      </w:r>
      <w:r w:rsidRPr="00B76495">
        <w:t>需先获取网关（路由器内网接口</w:t>
      </w:r>
      <w:r w:rsidRPr="00B76495">
        <w:t xml:space="preserve"> 111.123.15.1</w:t>
      </w:r>
      <w:r w:rsidRPr="00B76495">
        <w:t>）的</w:t>
      </w:r>
      <w:r w:rsidRPr="00B76495">
        <w:t xml:space="preserve"> MAC</w:t>
      </w:r>
      <w:r w:rsidRPr="00B76495">
        <w:t>。因</w:t>
      </w:r>
      <w:r w:rsidRPr="00B76495">
        <w:t xml:space="preserve"> ARP </w:t>
      </w:r>
      <w:r w:rsidRPr="00B76495">
        <w:t>表为空，第一个</w:t>
      </w:r>
      <w:proofErr w:type="gramStart"/>
      <w:r w:rsidRPr="00B76495">
        <w:t>帧</w:t>
      </w:r>
      <w:proofErr w:type="gramEnd"/>
      <w:r w:rsidRPr="00B76495">
        <w:t>目的</w:t>
      </w:r>
      <w:r w:rsidRPr="00B76495">
        <w:t xml:space="preserve"> MAC </w:t>
      </w:r>
      <w:r w:rsidRPr="00B76495">
        <w:t>为路由器内网接口的</w:t>
      </w:r>
      <w:r w:rsidRPr="00B76495">
        <w:t xml:space="preserve"> MAC </w:t>
      </w:r>
      <w:r w:rsidRPr="00B76495">
        <w:rPr>
          <w:b/>
          <w:bCs/>
        </w:rPr>
        <w:t>00-a1-a1-a1-a1-a1</w:t>
      </w:r>
      <w:r w:rsidRPr="00B76495">
        <w:t>。</w:t>
      </w:r>
    </w:p>
    <w:p w:rsidR="00B76495" w:rsidRPr="00B76495" w:rsidRDefault="00B76495" w:rsidP="00B76495">
      <w:pPr>
        <w:spacing w:before="120" w:after="120"/>
        <w:ind w:firstLine="420"/>
      </w:pPr>
      <w:r w:rsidRPr="00B76495">
        <w:rPr>
          <w:b/>
          <w:bCs/>
        </w:rPr>
        <w:lastRenderedPageBreak/>
        <w:t>发往</w:t>
      </w:r>
      <w:r w:rsidRPr="00B76495">
        <w:rPr>
          <w:b/>
          <w:bCs/>
        </w:rPr>
        <w:t xml:space="preserve"> Internet </w:t>
      </w:r>
      <w:r w:rsidRPr="00B76495">
        <w:rPr>
          <w:b/>
          <w:bCs/>
        </w:rPr>
        <w:t>的</w:t>
      </w:r>
      <w:r w:rsidRPr="00B76495">
        <w:rPr>
          <w:b/>
          <w:bCs/>
        </w:rPr>
        <w:t xml:space="preserve"> IP </w:t>
      </w:r>
      <w:r w:rsidRPr="00B76495">
        <w:rPr>
          <w:b/>
          <w:bCs/>
        </w:rPr>
        <w:t>分组</w:t>
      </w:r>
      <w:r w:rsidRPr="00B76495">
        <w:t>：封装的以太网</w:t>
      </w:r>
      <w:proofErr w:type="gramStart"/>
      <w:r w:rsidRPr="00B76495">
        <w:t>帧</w:t>
      </w:r>
      <w:proofErr w:type="gramEnd"/>
      <w:r w:rsidRPr="00B76495">
        <w:t>目的</w:t>
      </w:r>
      <w:r w:rsidRPr="00B76495">
        <w:t xml:space="preserve"> MAC </w:t>
      </w:r>
      <w:r w:rsidRPr="00B76495">
        <w:t>仍为路由器内网接口的</w:t>
      </w:r>
      <w:r w:rsidRPr="00B76495">
        <w:t xml:space="preserve"> MAC </w:t>
      </w:r>
      <w:r w:rsidRPr="00B76495">
        <w:rPr>
          <w:b/>
          <w:bCs/>
        </w:rPr>
        <w:t>00-a1-a1-a1-a1-a1</w:t>
      </w:r>
      <w:r w:rsidRPr="00B76495">
        <w:t>（需经路由器转发至外网）。</w:t>
      </w:r>
    </w:p>
    <w:p w:rsidR="00B76495" w:rsidRPr="00B76495" w:rsidRDefault="00B76495" w:rsidP="00B76495">
      <w:pPr>
        <w:spacing w:before="120" w:after="120"/>
        <w:rPr>
          <w:b/>
          <w:bCs/>
        </w:rPr>
      </w:pPr>
      <w:r w:rsidRPr="00B76495">
        <w:rPr>
          <w:b/>
          <w:bCs/>
        </w:rPr>
        <w:t>（</w:t>
      </w:r>
      <w:r w:rsidRPr="00B76495">
        <w:rPr>
          <w:b/>
          <w:bCs/>
        </w:rPr>
        <w:t>3</w:t>
      </w:r>
      <w:r w:rsidRPr="00B76495">
        <w:rPr>
          <w:b/>
          <w:bCs/>
        </w:rPr>
        <w:t>）主机</w:t>
      </w:r>
      <w:r w:rsidRPr="00B76495">
        <w:rPr>
          <w:b/>
          <w:bCs/>
        </w:rPr>
        <w:t xml:space="preserve"> 1 </w:t>
      </w:r>
      <w:r w:rsidRPr="00B76495">
        <w:rPr>
          <w:b/>
          <w:bCs/>
        </w:rPr>
        <w:t>的访问能力</w:t>
      </w:r>
    </w:p>
    <w:p w:rsidR="00B76495" w:rsidRPr="00B76495" w:rsidRDefault="00B76495" w:rsidP="00B76495">
      <w:pPr>
        <w:spacing w:before="120" w:after="120"/>
        <w:ind w:firstLineChars="200" w:firstLine="482"/>
      </w:pPr>
      <w:r w:rsidRPr="00B76495">
        <w:rPr>
          <w:b/>
          <w:bCs/>
        </w:rPr>
        <w:t>访问</w:t>
      </w:r>
      <w:r w:rsidRPr="00B76495">
        <w:rPr>
          <w:b/>
          <w:bCs/>
        </w:rPr>
        <w:t xml:space="preserve"> WWW </w:t>
      </w:r>
      <w:r w:rsidRPr="00B76495">
        <w:rPr>
          <w:b/>
          <w:bCs/>
        </w:rPr>
        <w:t>服务器</w:t>
      </w:r>
      <w:r w:rsidRPr="00B76495">
        <w:t>：</w:t>
      </w:r>
    </w:p>
    <w:p w:rsidR="00B76495" w:rsidRPr="00B76495" w:rsidRDefault="00B76495" w:rsidP="00B76495">
      <w:pPr>
        <w:spacing w:before="120" w:after="120"/>
        <w:ind w:firstLineChars="400" w:firstLine="960"/>
      </w:pPr>
      <w:r w:rsidRPr="00B76495">
        <w:t>主机</w:t>
      </w:r>
      <w:r w:rsidRPr="00B76495">
        <w:t xml:space="preserve"> 1</w:t>
      </w:r>
      <w:r w:rsidRPr="00B76495">
        <w:t>（</w:t>
      </w:r>
      <w:r w:rsidRPr="00B76495">
        <w:t>111.123.15.4/255.255.255.0</w:t>
      </w:r>
      <w:r w:rsidRPr="00B76495">
        <w:t>）与</w:t>
      </w:r>
      <w:r w:rsidRPr="00B76495">
        <w:t xml:space="preserve"> WWW </w:t>
      </w:r>
      <w:r w:rsidRPr="00B76495">
        <w:t>服务器（</w:t>
      </w:r>
      <w:r w:rsidRPr="00B76495">
        <w:t>111.123.15.3/24</w:t>
      </w:r>
      <w:r w:rsidRPr="00B76495">
        <w:t>）在同一子网，</w:t>
      </w:r>
      <w:r w:rsidRPr="00B76495">
        <w:rPr>
          <w:b/>
          <w:bCs/>
        </w:rPr>
        <w:t>能访问</w:t>
      </w:r>
      <w:r w:rsidRPr="00B76495">
        <w:t>。</w:t>
      </w:r>
    </w:p>
    <w:p w:rsidR="00B76495" w:rsidRPr="00B76495" w:rsidRDefault="00B76495" w:rsidP="00B76495">
      <w:pPr>
        <w:spacing w:before="120" w:after="120"/>
        <w:ind w:firstLineChars="200" w:firstLine="482"/>
      </w:pPr>
      <w:r w:rsidRPr="00B76495">
        <w:rPr>
          <w:b/>
          <w:bCs/>
        </w:rPr>
        <w:t>访问</w:t>
      </w:r>
      <w:r w:rsidRPr="00B76495">
        <w:rPr>
          <w:b/>
          <w:bCs/>
        </w:rPr>
        <w:t xml:space="preserve"> Internet</w:t>
      </w:r>
      <w:r w:rsidRPr="00B76495">
        <w:t>：</w:t>
      </w:r>
    </w:p>
    <w:p w:rsidR="00453153" w:rsidRDefault="00B76495" w:rsidP="00B76495">
      <w:pPr>
        <w:spacing w:before="120" w:after="120"/>
        <w:ind w:firstLineChars="400" w:firstLine="960"/>
        <w:rPr>
          <w:rFonts w:hint="eastAsia"/>
        </w:rPr>
      </w:pPr>
      <w:r w:rsidRPr="00B76495">
        <w:t>默认网关配置为</w:t>
      </w:r>
      <w:r w:rsidRPr="00B76495">
        <w:t xml:space="preserve"> 111.123.15.2</w:t>
      </w:r>
      <w:r w:rsidRPr="00B76495">
        <w:t>（</w:t>
      </w:r>
      <w:r w:rsidRPr="00B76495">
        <w:t xml:space="preserve">DHCP </w:t>
      </w:r>
      <w:r w:rsidRPr="00B76495">
        <w:t>服务器，非路由器），</w:t>
      </w:r>
      <w:r w:rsidRPr="00B76495">
        <w:t xml:space="preserve">IP </w:t>
      </w:r>
      <w:r w:rsidRPr="00B76495">
        <w:t>分组无法通过正确网关转发至</w:t>
      </w:r>
      <w:r w:rsidRPr="00B76495">
        <w:t xml:space="preserve"> Internet</w:t>
      </w:r>
      <w:r w:rsidRPr="00B76495">
        <w:t>，</w:t>
      </w:r>
      <w:r w:rsidRPr="00B76495">
        <w:rPr>
          <w:b/>
          <w:bCs/>
        </w:rPr>
        <w:t>不能访问</w:t>
      </w:r>
      <w:r w:rsidRPr="00B76495">
        <w:t>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163E90">
        <w:rPr>
          <w:rFonts w:hint="eastAsia"/>
        </w:rPr>
        <w:t>39</w:t>
      </w:r>
      <w:r>
        <w:rPr>
          <w:rFonts w:hint="eastAsia"/>
        </w:rPr>
        <w:t>题</w:t>
      </w:r>
    </w:p>
    <w:p w:rsidR="00B76495" w:rsidRPr="00B76495" w:rsidRDefault="00B76495" w:rsidP="00B76495">
      <w:pPr>
        <w:spacing w:before="120" w:after="120"/>
        <w:rPr>
          <w:b/>
          <w:bCs/>
        </w:rPr>
      </w:pPr>
      <w:r w:rsidRPr="00B76495">
        <w:rPr>
          <w:b/>
          <w:bCs/>
        </w:rPr>
        <w:t>问题</w:t>
      </w:r>
      <w:r w:rsidRPr="00B76495">
        <w:rPr>
          <w:b/>
          <w:bCs/>
        </w:rPr>
        <w:t xml:space="preserve"> 1</w:t>
      </w:r>
    </w:p>
    <w:p w:rsidR="00B76495" w:rsidRPr="00B76495" w:rsidRDefault="00B76495" w:rsidP="00B76495">
      <w:pPr>
        <w:spacing w:before="120" w:after="120"/>
      </w:pPr>
      <w:r w:rsidRPr="00B76495">
        <w:rPr>
          <w:b/>
          <w:bCs/>
        </w:rPr>
        <w:t>答案</w:t>
      </w:r>
      <w:r w:rsidRPr="00B76495">
        <w:t>：（</w:t>
      </w:r>
      <w:r w:rsidRPr="00B76495">
        <w:t>1</w:t>
      </w:r>
      <w:r w:rsidRPr="00B76495">
        <w:t>）</w:t>
      </w:r>
      <w:r w:rsidRPr="00B76495">
        <w:t>A</w:t>
      </w:r>
      <w:r w:rsidRPr="00B76495">
        <w:t>；（</w:t>
      </w:r>
      <w:r w:rsidRPr="00B76495">
        <w:t>2</w:t>
      </w:r>
      <w:r w:rsidRPr="00B76495">
        <w:t>）</w:t>
      </w:r>
      <w:r w:rsidRPr="00B76495">
        <w:t>B</w:t>
      </w:r>
      <w:r w:rsidRPr="00B76495">
        <w:t>；（</w:t>
      </w:r>
      <w:r w:rsidRPr="00B76495">
        <w:t>3</w:t>
      </w:r>
      <w:r w:rsidRPr="00B76495">
        <w:t>）</w:t>
      </w:r>
      <w:r w:rsidRPr="00B76495">
        <w:t>C</w:t>
      </w:r>
      <w:r w:rsidRPr="00B76495">
        <w:t>；（</w:t>
      </w:r>
      <w:r w:rsidRPr="00B76495">
        <w:t>4</w:t>
      </w:r>
      <w:r w:rsidRPr="00B76495">
        <w:t>）</w:t>
      </w:r>
      <w:r w:rsidRPr="00B76495">
        <w:t>D</w:t>
      </w:r>
    </w:p>
    <w:p w:rsidR="00B76495" w:rsidRPr="00B76495" w:rsidRDefault="00B76495" w:rsidP="00B76495">
      <w:pPr>
        <w:spacing w:before="120" w:after="120"/>
        <w:rPr>
          <w:b/>
          <w:bCs/>
        </w:rPr>
      </w:pPr>
      <w:r w:rsidRPr="00B76495">
        <w:rPr>
          <w:b/>
          <w:bCs/>
        </w:rPr>
        <w:t>问题</w:t>
      </w:r>
      <w:r w:rsidRPr="00B76495">
        <w:rPr>
          <w:b/>
          <w:bCs/>
        </w:rPr>
        <w:t xml:space="preserve"> 2</w:t>
      </w:r>
    </w:p>
    <w:p w:rsidR="00B76495" w:rsidRPr="00B76495" w:rsidRDefault="00B76495" w:rsidP="00B76495">
      <w:pPr>
        <w:spacing w:before="120" w:after="120"/>
      </w:pPr>
      <w:r w:rsidRPr="00B76495">
        <w:rPr>
          <w:b/>
          <w:bCs/>
        </w:rPr>
        <w:t>答案</w:t>
      </w:r>
      <w:r w:rsidRPr="00B76495">
        <w:t>：（</w:t>
      </w:r>
      <w:r w:rsidRPr="00B76495">
        <w:t>5</w:t>
      </w:r>
      <w:r w:rsidRPr="00B76495">
        <w:t>）自动分配；（</w:t>
      </w:r>
      <w:r w:rsidRPr="00B76495">
        <w:t>6</w:t>
      </w:r>
      <w:r w:rsidRPr="00B76495">
        <w:t>）动态分配</w:t>
      </w:r>
    </w:p>
    <w:p w:rsidR="00B76495" w:rsidRPr="00B76495" w:rsidRDefault="00B76495" w:rsidP="00B76495">
      <w:pPr>
        <w:spacing w:before="120" w:after="120"/>
        <w:rPr>
          <w:b/>
          <w:bCs/>
        </w:rPr>
      </w:pPr>
      <w:r w:rsidRPr="00B76495">
        <w:rPr>
          <w:b/>
          <w:bCs/>
        </w:rPr>
        <w:t>问题</w:t>
      </w:r>
      <w:r w:rsidRPr="00B76495">
        <w:rPr>
          <w:b/>
          <w:bCs/>
        </w:rPr>
        <w:t xml:space="preserve"> 3</w:t>
      </w:r>
    </w:p>
    <w:p w:rsidR="00B76495" w:rsidRPr="00B76495" w:rsidRDefault="00B76495" w:rsidP="00B76495">
      <w:pPr>
        <w:spacing w:before="120" w:after="120"/>
      </w:pPr>
      <w:r w:rsidRPr="00B76495">
        <w:rPr>
          <w:b/>
          <w:bCs/>
        </w:rPr>
        <w:t>答案</w:t>
      </w:r>
      <w:r w:rsidRPr="00B76495">
        <w:t>：（</w:t>
      </w:r>
      <w:r w:rsidRPr="00B76495">
        <w:t>7</w:t>
      </w:r>
      <w:r w:rsidRPr="00B76495">
        <w:t>）</w:t>
      </w:r>
      <w:r w:rsidRPr="00B76495">
        <w:t>192.168.81.10</w:t>
      </w:r>
      <w:r w:rsidRPr="00B76495">
        <w:t>；（</w:t>
      </w:r>
      <w:r w:rsidRPr="00B76495">
        <w:t>8</w:t>
      </w:r>
      <w:r w:rsidRPr="00B76495">
        <w:t>）</w:t>
      </w:r>
      <w:r w:rsidRPr="00B76495">
        <w:t>192.168.81.240</w:t>
      </w:r>
      <w:r w:rsidRPr="00B76495">
        <w:t>；（</w:t>
      </w:r>
      <w:r w:rsidRPr="00B76495">
        <w:t>9</w:t>
      </w:r>
      <w:r w:rsidRPr="00B76495">
        <w:t>）</w:t>
      </w:r>
      <w:r w:rsidRPr="00B76495">
        <w:t>192.168.81.101</w:t>
      </w:r>
      <w:r w:rsidRPr="00B76495">
        <w:t>；（</w:t>
      </w:r>
      <w:r w:rsidRPr="00B76495">
        <w:t>10</w:t>
      </w:r>
      <w:r w:rsidRPr="00B76495">
        <w:t>）</w:t>
      </w:r>
      <w:r w:rsidRPr="00B76495">
        <w:t>192.168.81.109</w:t>
      </w:r>
      <w:r w:rsidRPr="00B76495">
        <w:t>；（</w:t>
      </w:r>
      <w:r w:rsidRPr="00B76495">
        <w:t>11</w:t>
      </w:r>
      <w:r w:rsidRPr="00B76495">
        <w:t>）</w:t>
      </w:r>
      <w:r w:rsidRPr="00B76495">
        <w:t>8</w:t>
      </w:r>
      <w:r w:rsidRPr="00B76495">
        <w:t>；（</w:t>
      </w:r>
      <w:r w:rsidRPr="00B76495">
        <w:t>12</w:t>
      </w:r>
      <w:r w:rsidRPr="00B76495">
        <w:t>）</w:t>
      </w:r>
      <w:r w:rsidRPr="00B76495">
        <w:t>86400</w:t>
      </w:r>
    </w:p>
    <w:p w:rsidR="00B76495" w:rsidRPr="00B76495" w:rsidRDefault="00B76495" w:rsidP="00B76495">
      <w:pPr>
        <w:spacing w:before="120" w:after="120"/>
        <w:rPr>
          <w:b/>
          <w:bCs/>
        </w:rPr>
      </w:pPr>
      <w:r w:rsidRPr="00B76495">
        <w:rPr>
          <w:b/>
          <w:bCs/>
        </w:rPr>
        <w:t>问题</w:t>
      </w:r>
      <w:r w:rsidRPr="00B76495">
        <w:rPr>
          <w:b/>
          <w:bCs/>
        </w:rPr>
        <w:t xml:space="preserve"> 4</w:t>
      </w:r>
    </w:p>
    <w:p w:rsidR="00453153" w:rsidRPr="00B76495" w:rsidRDefault="00B76495" w:rsidP="00B76495">
      <w:pPr>
        <w:spacing w:before="120" w:after="120"/>
        <w:rPr>
          <w:rFonts w:hint="eastAsia"/>
        </w:rPr>
      </w:pPr>
      <w:r w:rsidRPr="00B76495">
        <w:rPr>
          <w:b/>
          <w:bCs/>
        </w:rPr>
        <w:t>答案</w:t>
      </w:r>
      <w:r w:rsidRPr="00B76495">
        <w:t>：（</w:t>
      </w:r>
      <w:r w:rsidRPr="00B76495">
        <w:t>13</w:t>
      </w:r>
      <w:r w:rsidRPr="00B76495">
        <w:t>）</w:t>
      </w:r>
      <w:r w:rsidRPr="00B76495">
        <w:t>C</w:t>
      </w:r>
      <w:r w:rsidRPr="00B76495">
        <w:t>；（</w:t>
      </w:r>
      <w:r w:rsidRPr="00B76495">
        <w:t>14</w:t>
      </w:r>
      <w:r w:rsidRPr="00B76495">
        <w:t>）</w:t>
      </w:r>
      <w:r w:rsidRPr="00B76495">
        <w:t>B</w:t>
      </w:r>
      <w:r w:rsidRPr="00B76495">
        <w:t>；（</w:t>
      </w:r>
      <w:r w:rsidRPr="00B76495">
        <w:t>15</w:t>
      </w:r>
      <w:r w:rsidRPr="00B76495">
        <w:t>）</w:t>
      </w:r>
      <w:r w:rsidRPr="00B76495">
        <w:t>A</w:t>
      </w:r>
    </w:p>
    <w:permEnd w:id="671495071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代码上传于：。</w:t>
      </w:r>
      <w:permStart w:id="1452357460" w:edGrp="everyone"/>
    </w:p>
    <w:permEnd w:id="1452357460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44A8" w:rsidRDefault="00D144A8" w:rsidP="00B65163">
      <w:r>
        <w:separator/>
      </w:r>
    </w:p>
  </w:endnote>
  <w:endnote w:type="continuationSeparator" w:id="0">
    <w:p w:rsidR="00D144A8" w:rsidRDefault="00D144A8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44A8" w:rsidRDefault="00D144A8" w:rsidP="00B65163">
      <w:r>
        <w:separator/>
      </w:r>
    </w:p>
  </w:footnote>
  <w:footnote w:type="continuationSeparator" w:id="0">
    <w:p w:rsidR="00D144A8" w:rsidRDefault="00D144A8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</w:t>
                          </w:r>
                          <w:proofErr w:type="spellEnd"/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proofErr w:type="spellStart"/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</w:t>
                    </w:r>
                    <w:proofErr w:type="spellEnd"/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7C7ED9"/>
    <w:multiLevelType w:val="multilevel"/>
    <w:tmpl w:val="2226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40554"/>
    <w:multiLevelType w:val="multilevel"/>
    <w:tmpl w:val="461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E6613"/>
    <w:multiLevelType w:val="multilevel"/>
    <w:tmpl w:val="710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8E112F8"/>
    <w:multiLevelType w:val="multilevel"/>
    <w:tmpl w:val="B11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21A8D"/>
    <w:multiLevelType w:val="multilevel"/>
    <w:tmpl w:val="A42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A1217"/>
    <w:multiLevelType w:val="multilevel"/>
    <w:tmpl w:val="618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E4E77"/>
    <w:multiLevelType w:val="multilevel"/>
    <w:tmpl w:val="CF4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03190"/>
    <w:multiLevelType w:val="multilevel"/>
    <w:tmpl w:val="20E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7760D"/>
    <w:multiLevelType w:val="multilevel"/>
    <w:tmpl w:val="395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E19EA"/>
    <w:multiLevelType w:val="multilevel"/>
    <w:tmpl w:val="CAC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011EB"/>
    <w:multiLevelType w:val="multilevel"/>
    <w:tmpl w:val="0EF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C3D78"/>
    <w:multiLevelType w:val="multilevel"/>
    <w:tmpl w:val="B36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A56EA"/>
    <w:multiLevelType w:val="multilevel"/>
    <w:tmpl w:val="485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3F8E7734"/>
    <w:multiLevelType w:val="multilevel"/>
    <w:tmpl w:val="A00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58980E04"/>
    <w:multiLevelType w:val="multilevel"/>
    <w:tmpl w:val="B51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C69C4"/>
    <w:multiLevelType w:val="multilevel"/>
    <w:tmpl w:val="BCB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66EC28B7"/>
    <w:multiLevelType w:val="multilevel"/>
    <w:tmpl w:val="80D6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B25D4"/>
    <w:multiLevelType w:val="multilevel"/>
    <w:tmpl w:val="ED3A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26"/>
  </w:num>
  <w:num w:numId="2" w16cid:durableId="1959292476">
    <w:abstractNumId w:val="28"/>
  </w:num>
  <w:num w:numId="3" w16cid:durableId="1131292591">
    <w:abstractNumId w:val="19"/>
  </w:num>
  <w:num w:numId="4" w16cid:durableId="486749982">
    <w:abstractNumId w:val="5"/>
  </w:num>
  <w:num w:numId="5" w16cid:durableId="1650741933">
    <w:abstractNumId w:val="16"/>
  </w:num>
  <w:num w:numId="6" w16cid:durableId="728918739">
    <w:abstractNumId w:val="25"/>
  </w:num>
  <w:num w:numId="7" w16cid:durableId="1514220284">
    <w:abstractNumId w:val="4"/>
  </w:num>
  <w:num w:numId="8" w16cid:durableId="1481923278">
    <w:abstractNumId w:val="0"/>
  </w:num>
  <w:num w:numId="9" w16cid:durableId="372728569">
    <w:abstractNumId w:val="27"/>
  </w:num>
  <w:num w:numId="10" w16cid:durableId="540214028">
    <w:abstractNumId w:val="18"/>
  </w:num>
  <w:num w:numId="11" w16cid:durableId="850339802">
    <w:abstractNumId w:val="22"/>
  </w:num>
  <w:num w:numId="12" w16cid:durableId="1658924807">
    <w:abstractNumId w:val="14"/>
  </w:num>
  <w:num w:numId="13" w16cid:durableId="361856784">
    <w:abstractNumId w:val="21"/>
  </w:num>
  <w:num w:numId="14" w16cid:durableId="186574630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75551318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66219640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98404475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61525312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93516215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7430305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044327274">
    <w:abstractNumId w:val="20"/>
  </w:num>
  <w:num w:numId="22" w16cid:durableId="305815129">
    <w:abstractNumId w:val="23"/>
  </w:num>
  <w:num w:numId="23" w16cid:durableId="116292695">
    <w:abstractNumId w:val="9"/>
  </w:num>
  <w:num w:numId="24" w16cid:durableId="1505902609">
    <w:abstractNumId w:val="11"/>
  </w:num>
  <w:num w:numId="25" w16cid:durableId="31732733">
    <w:abstractNumId w:val="3"/>
  </w:num>
  <w:num w:numId="26" w16cid:durableId="22217265">
    <w:abstractNumId w:val="12"/>
  </w:num>
  <w:num w:numId="27" w16cid:durableId="1510948415">
    <w:abstractNumId w:val="2"/>
  </w:num>
  <w:num w:numId="28" w16cid:durableId="251790366">
    <w:abstractNumId w:val="17"/>
  </w:num>
  <w:num w:numId="29" w16cid:durableId="1751001698">
    <w:abstractNumId w:val="15"/>
  </w:num>
  <w:num w:numId="30" w16cid:durableId="1215853570">
    <w:abstractNumId w:val="8"/>
  </w:num>
  <w:num w:numId="31" w16cid:durableId="1388990132">
    <w:abstractNumId w:val="24"/>
  </w:num>
  <w:num w:numId="32" w16cid:durableId="2048026701">
    <w:abstractNumId w:val="7"/>
  </w:num>
  <w:num w:numId="33" w16cid:durableId="1237400539">
    <w:abstractNumId w:val="6"/>
  </w:num>
  <w:num w:numId="34" w16cid:durableId="112573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proofState w:spelling="clean" w:grammar="clean"/>
  <w:attachedTemplate r:id="rId1"/>
  <w:documentProtection w:edit="readOnly" w:enforcement="0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18A6"/>
    <w:rsid w:val="0004581E"/>
    <w:rsid w:val="0007526B"/>
    <w:rsid w:val="00092D3A"/>
    <w:rsid w:val="000A0703"/>
    <w:rsid w:val="000E5427"/>
    <w:rsid w:val="00144897"/>
    <w:rsid w:val="00163E90"/>
    <w:rsid w:val="00172F78"/>
    <w:rsid w:val="00190EC9"/>
    <w:rsid w:val="001E3AE3"/>
    <w:rsid w:val="001F0529"/>
    <w:rsid w:val="00232FEE"/>
    <w:rsid w:val="003219C5"/>
    <w:rsid w:val="00373EA5"/>
    <w:rsid w:val="003A2804"/>
    <w:rsid w:val="003A3FD4"/>
    <w:rsid w:val="003B1A3A"/>
    <w:rsid w:val="00453153"/>
    <w:rsid w:val="00463A8C"/>
    <w:rsid w:val="00496AFF"/>
    <w:rsid w:val="004A3A1B"/>
    <w:rsid w:val="00536E1A"/>
    <w:rsid w:val="00556EED"/>
    <w:rsid w:val="0057466E"/>
    <w:rsid w:val="00591CA0"/>
    <w:rsid w:val="005A1469"/>
    <w:rsid w:val="005A6E2E"/>
    <w:rsid w:val="005B15B0"/>
    <w:rsid w:val="00622ABF"/>
    <w:rsid w:val="00643C85"/>
    <w:rsid w:val="00652A6D"/>
    <w:rsid w:val="006855EE"/>
    <w:rsid w:val="00743B9C"/>
    <w:rsid w:val="00761521"/>
    <w:rsid w:val="007D2089"/>
    <w:rsid w:val="00825FFD"/>
    <w:rsid w:val="00835466"/>
    <w:rsid w:val="00841B6D"/>
    <w:rsid w:val="008508DF"/>
    <w:rsid w:val="008972A2"/>
    <w:rsid w:val="008A454D"/>
    <w:rsid w:val="008E63DF"/>
    <w:rsid w:val="00914C65"/>
    <w:rsid w:val="009262BB"/>
    <w:rsid w:val="009311C4"/>
    <w:rsid w:val="00977281"/>
    <w:rsid w:val="009851B4"/>
    <w:rsid w:val="009B4B8F"/>
    <w:rsid w:val="009C4500"/>
    <w:rsid w:val="00A2286A"/>
    <w:rsid w:val="00A30A96"/>
    <w:rsid w:val="00A31109"/>
    <w:rsid w:val="00A36013"/>
    <w:rsid w:val="00A7454F"/>
    <w:rsid w:val="00A971B5"/>
    <w:rsid w:val="00AB3660"/>
    <w:rsid w:val="00AB4521"/>
    <w:rsid w:val="00AB78A4"/>
    <w:rsid w:val="00AC01F7"/>
    <w:rsid w:val="00AC211D"/>
    <w:rsid w:val="00AD23A6"/>
    <w:rsid w:val="00AE101A"/>
    <w:rsid w:val="00AF50C8"/>
    <w:rsid w:val="00B517CA"/>
    <w:rsid w:val="00B65163"/>
    <w:rsid w:val="00B65504"/>
    <w:rsid w:val="00B76495"/>
    <w:rsid w:val="00C66610"/>
    <w:rsid w:val="00C85D8A"/>
    <w:rsid w:val="00D056BF"/>
    <w:rsid w:val="00D144A8"/>
    <w:rsid w:val="00D238D9"/>
    <w:rsid w:val="00D26425"/>
    <w:rsid w:val="00D37C0D"/>
    <w:rsid w:val="00D874E3"/>
    <w:rsid w:val="00D91F73"/>
    <w:rsid w:val="00D93D91"/>
    <w:rsid w:val="00DA5F1C"/>
    <w:rsid w:val="00DC1CE4"/>
    <w:rsid w:val="00E1396A"/>
    <w:rsid w:val="00E6694B"/>
    <w:rsid w:val="00E80092"/>
    <w:rsid w:val="00F32737"/>
    <w:rsid w:val="00F374CC"/>
    <w:rsid w:val="00F428A3"/>
    <w:rsid w:val="00F55304"/>
    <w:rsid w:val="00FB4FF0"/>
    <w:rsid w:val="00FB6223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6206C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403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9</cp:revision>
  <cp:lastPrinted>2022-09-05T05:36:00Z</cp:lastPrinted>
  <dcterms:created xsi:type="dcterms:W3CDTF">2025-02-23T13:05:00Z</dcterms:created>
  <dcterms:modified xsi:type="dcterms:W3CDTF">2025-04-05T13:23:00Z</dcterms:modified>
</cp:coreProperties>
</file>
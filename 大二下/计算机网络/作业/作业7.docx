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24075159" w:edGrp="everyone"/>
      <w:r w:rsidR="003D1BC6">
        <w:rPr>
          <w:rFonts w:hint="eastAsia"/>
          <w:u w:val="single"/>
        </w:rPr>
        <w:t>7</w:t>
      </w:r>
      <w:permEnd w:id="24075159"/>
      <w:r w:rsidRPr="00C85D8A">
        <w:rPr>
          <w:rFonts w:hint="eastAsia"/>
          <w:u w:val="single"/>
        </w:rPr>
        <w:t xml:space="preserve">课　</w:t>
      </w:r>
      <w:permStart w:id="2111845402" w:edGrp="everyone"/>
      <w:r w:rsidR="003D1BC6" w:rsidRPr="003D1BC6">
        <w:rPr>
          <w:u w:val="single"/>
        </w:rPr>
        <w:t>IP</w:t>
      </w:r>
      <w:r w:rsidR="003D1BC6" w:rsidRPr="003D1BC6">
        <w:rPr>
          <w:u w:val="single"/>
        </w:rPr>
        <w:t>数据报和数据报转发</w:t>
      </w:r>
      <w:permEnd w:id="2111845402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1317753212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1317753212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2125488948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2125488948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965256580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</w:t>
      </w:r>
      <w:proofErr w:type="gramStart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一</w:t>
      </w:r>
      <w:proofErr w:type="gramEnd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涵</w:t>
      </w:r>
      <w:permEnd w:id="1965256580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24453817" w:edGrp="everyone" w:colFirst="1" w:colLast="1"/>
            <w:permStart w:id="295909853" w:edGrp="everyone" w:colFirst="2" w:colLast="2"/>
            <w:permStart w:id="406212016" w:edGrp="everyone" w:colFirst="3" w:colLast="3"/>
            <w:permStart w:id="1279790732" w:edGrp="everyone" w:colFirst="4" w:colLast="4"/>
            <w:permStart w:id="2113944395" w:edGrp="everyone" w:colFirst="5" w:colLast="5"/>
            <w:permStart w:id="163523803" w:edGrp="everyone" w:colFirst="6" w:colLast="6"/>
            <w:permStart w:id="877401543" w:edGrp="everyone" w:colFirst="7" w:colLast="7"/>
            <w:permStart w:id="785741889" w:edGrp="everyone" w:colFirst="8" w:colLast="8"/>
            <w:permStart w:id="1028873860" w:edGrp="everyone" w:colFirst="9" w:colLast="9"/>
            <w:permStart w:id="587883300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3D1BC6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3D1BC6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3D1BC6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3D1BC6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  <w:permEnd w:id="124453817"/>
      <w:permEnd w:id="295909853"/>
      <w:permEnd w:id="406212016"/>
      <w:permEnd w:id="1279790732"/>
      <w:permEnd w:id="2113944395"/>
      <w:permEnd w:id="163523803"/>
      <w:permEnd w:id="877401543"/>
      <w:permEnd w:id="785741889"/>
      <w:permEnd w:id="1028873860"/>
      <w:permEnd w:id="587883300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376533356" w:edGrp="everyone" w:colFirst="1" w:colLast="1"/>
            <w:permStart w:id="868752783" w:edGrp="everyone" w:colFirst="2" w:colLast="2"/>
            <w:permStart w:id="419055811" w:edGrp="everyone" w:colFirst="3" w:colLast="3"/>
            <w:permStart w:id="333668278" w:edGrp="everyone" w:colFirst="4" w:colLast="4"/>
            <w:permStart w:id="1800022538" w:edGrp="everyone" w:colFirst="5" w:colLast="5"/>
            <w:permStart w:id="678770548" w:edGrp="everyone" w:colFirst="6" w:colLast="6"/>
            <w:permStart w:id="1475689207" w:edGrp="everyone" w:colFirst="7" w:colLast="7"/>
            <w:permStart w:id="813633661" w:edGrp="everyone" w:colFirst="8" w:colLast="8"/>
            <w:permStart w:id="1470113696" w:edGrp="everyone" w:colFirst="9" w:colLast="9"/>
            <w:permStart w:id="1184779754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376533356"/>
    <w:permEnd w:id="868752783"/>
    <w:permEnd w:id="419055811"/>
    <w:permEnd w:id="333668278"/>
    <w:permEnd w:id="1800022538"/>
    <w:permEnd w:id="678770548"/>
    <w:permEnd w:id="1475689207"/>
    <w:permEnd w:id="813633661"/>
    <w:permEnd w:id="1470113696"/>
    <w:permEnd w:id="1184779754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0846E7">
      <w:pPr>
        <w:spacing w:before="120" w:after="120"/>
        <w:rPr>
          <w:rFonts w:hint="eastAsia"/>
        </w:rPr>
      </w:pPr>
      <w:permStart w:id="1971416844" w:edGrp="everyone"/>
    </w:p>
    <w:p w:rsidR="00C85D8A" w:rsidRDefault="00C85D8A" w:rsidP="00C85D8A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0846E7">
        <w:rPr>
          <w:rFonts w:hint="eastAsia"/>
        </w:rPr>
        <w:t>5</w:t>
      </w:r>
      <w:r>
        <w:rPr>
          <w:rFonts w:hint="eastAsia"/>
        </w:rPr>
        <w:t>题</w:t>
      </w:r>
    </w:p>
    <w:p w:rsidR="000846E7" w:rsidRDefault="000846E7" w:rsidP="000846E7">
      <w:pPr>
        <w:spacing w:before="120" w:after="120"/>
        <w:rPr>
          <w:rFonts w:hint="eastAsia"/>
        </w:rPr>
      </w:pPr>
      <w:r>
        <w:t>R</w:t>
      </w:r>
      <w:r>
        <w:rPr>
          <w:rFonts w:hint="eastAsia"/>
        </w:rPr>
        <w:t>outer1</w:t>
      </w:r>
      <w:r>
        <w:rPr>
          <w:rFonts w:hint="eastAsia"/>
        </w:rPr>
        <w:t>的路由表：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56"/>
        <w:gridCol w:w="2156"/>
        <w:gridCol w:w="2157"/>
      </w:tblGrid>
      <w:tr w:rsidR="000846E7" w:rsidTr="000846E7">
        <w:trPr>
          <w:trHeight w:val="306"/>
        </w:trPr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</w:pPr>
            <w:r>
              <w:rPr>
                <w:rFonts w:hint="eastAsia"/>
              </w:rPr>
              <w:t>网络掩码</w:t>
            </w:r>
          </w:p>
        </w:tc>
        <w:tc>
          <w:tcPr>
            <w:tcW w:w="2157" w:type="dxa"/>
          </w:tcPr>
          <w:p w:rsidR="000846E7" w:rsidRDefault="000846E7" w:rsidP="00C85D8A">
            <w:pPr>
              <w:pStyle w:val="a0"/>
              <w:ind w:firstLineChars="0" w:firstLine="0"/>
            </w:pPr>
            <w:r>
              <w:rPr>
                <w:rFonts w:hint="eastAsia"/>
              </w:rPr>
              <w:t>下一跳</w:t>
            </w:r>
          </w:p>
        </w:tc>
      </w:tr>
      <w:tr w:rsidR="000846E7" w:rsidTr="000846E7">
        <w:trPr>
          <w:trHeight w:val="306"/>
        </w:trPr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</w:pPr>
            <w:r w:rsidRPr="000846E7">
              <w:t>10.0.0.0/8</w:t>
            </w:r>
          </w:p>
        </w:tc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0846E7" w:rsidP="00C85D8A">
            <w:pPr>
              <w:pStyle w:val="a0"/>
              <w:ind w:firstLineChars="0" w:firstLine="0"/>
            </w:pPr>
            <w:r>
              <w:rPr>
                <w:rFonts w:hint="eastAsia"/>
              </w:rPr>
              <w:t>直连</w:t>
            </w:r>
          </w:p>
        </w:tc>
      </w:tr>
      <w:tr w:rsidR="000846E7" w:rsidTr="000846E7">
        <w:trPr>
          <w:trHeight w:val="306"/>
        </w:trPr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</w:pPr>
            <w:r w:rsidRPr="000846E7">
              <w:t>20.0.0.0/8</w:t>
            </w:r>
          </w:p>
        </w:tc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0846E7" w:rsidP="00C85D8A">
            <w:pPr>
              <w:pStyle w:val="a0"/>
              <w:ind w:firstLineChars="0" w:firstLine="0"/>
            </w:pPr>
            <w:r w:rsidRPr="000846E7">
              <w:t>10.0.0.4</w:t>
            </w:r>
            <w:r w:rsidRPr="000846E7">
              <w:t>（</w:t>
            </w:r>
            <w:r w:rsidRPr="000846E7">
              <w:t>Router 2</w:t>
            </w:r>
            <w:r w:rsidRPr="000846E7">
              <w:t>）</w:t>
            </w:r>
          </w:p>
        </w:tc>
      </w:tr>
      <w:tr w:rsidR="000846E7" w:rsidTr="000846E7">
        <w:trPr>
          <w:trHeight w:val="306"/>
        </w:trPr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  <w:r w:rsidRPr="000846E7">
              <w:t>0.0.0.0/8</w:t>
            </w:r>
          </w:p>
        </w:tc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0846E7" w:rsidP="00C85D8A">
            <w:pPr>
              <w:pStyle w:val="a0"/>
              <w:ind w:firstLineChars="0" w:firstLine="0"/>
            </w:pPr>
            <w:r w:rsidRPr="000846E7">
              <w:t>10.0.0.4</w:t>
            </w:r>
            <w:r w:rsidRPr="000846E7">
              <w:t>（</w:t>
            </w:r>
            <w:r w:rsidRPr="000846E7">
              <w:t>Router 2</w:t>
            </w:r>
            <w:r w:rsidRPr="000846E7">
              <w:t>）</w:t>
            </w:r>
          </w:p>
        </w:tc>
      </w:tr>
      <w:tr w:rsidR="000846E7" w:rsidTr="000846E7">
        <w:trPr>
          <w:trHeight w:val="306"/>
        </w:trPr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</w:pPr>
            <w:r>
              <w:rPr>
                <w:rFonts w:hint="eastAsia"/>
              </w:rPr>
              <w:t>4</w:t>
            </w:r>
            <w:r w:rsidRPr="000846E7">
              <w:t>0.0.0.0/8</w:t>
            </w:r>
          </w:p>
        </w:tc>
        <w:tc>
          <w:tcPr>
            <w:tcW w:w="2156" w:type="dxa"/>
          </w:tcPr>
          <w:p w:rsidR="000846E7" w:rsidRDefault="000846E7" w:rsidP="00C85D8A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0846E7" w:rsidP="00C85D8A">
            <w:pPr>
              <w:pStyle w:val="a0"/>
              <w:ind w:firstLineChars="0" w:firstLine="0"/>
            </w:pPr>
            <w:r w:rsidRPr="000846E7">
              <w:t>10.0.0.4</w:t>
            </w:r>
            <w:r w:rsidRPr="000846E7">
              <w:t>（</w:t>
            </w:r>
            <w:r w:rsidRPr="000846E7">
              <w:t>Router 2</w:t>
            </w:r>
            <w:r w:rsidRPr="000846E7">
              <w:t>）</w:t>
            </w:r>
          </w:p>
        </w:tc>
      </w:tr>
    </w:tbl>
    <w:p w:rsidR="00C85D8A" w:rsidRDefault="000846E7" w:rsidP="000846E7">
      <w:pPr>
        <w:spacing w:before="120" w:after="120"/>
        <w:rPr>
          <w:rFonts w:hint="eastAsia"/>
        </w:rPr>
      </w:pPr>
      <w:r>
        <w:t>R</w:t>
      </w:r>
      <w:r>
        <w:rPr>
          <w:rFonts w:hint="eastAsia"/>
        </w:rPr>
        <w:t>ouuter2</w:t>
      </w:r>
      <w:r>
        <w:rPr>
          <w:rFonts w:hint="eastAsia"/>
        </w:rPr>
        <w:t>的路由表：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56"/>
        <w:gridCol w:w="2156"/>
        <w:gridCol w:w="2157"/>
      </w:tblGrid>
      <w:tr w:rsidR="000846E7" w:rsidTr="006C3DAD">
        <w:trPr>
          <w:trHeight w:val="306"/>
        </w:trPr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网络掩码</w:t>
            </w:r>
          </w:p>
        </w:tc>
        <w:tc>
          <w:tcPr>
            <w:tcW w:w="2157" w:type="dxa"/>
          </w:tcPr>
          <w:p w:rsidR="000846E7" w:rsidRDefault="000846E7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下一跳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10.0.0.0/8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直连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直连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直连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4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20.0.0.2</w:t>
            </w:r>
            <w:r w:rsidRPr="009A45FC">
              <w:t>（</w:t>
            </w:r>
            <w:r w:rsidRPr="009A45FC">
              <w:t>Router 3</w:t>
            </w:r>
            <w:r w:rsidRPr="009A45FC">
              <w:t>）</w:t>
            </w:r>
          </w:p>
        </w:tc>
      </w:tr>
    </w:tbl>
    <w:p w:rsidR="000846E7" w:rsidRDefault="009A45FC" w:rsidP="009A45FC">
      <w:pPr>
        <w:spacing w:before="120" w:after="120"/>
        <w:rPr>
          <w:rFonts w:hint="eastAsia"/>
        </w:rPr>
      </w:pPr>
      <w:r>
        <w:t>R</w:t>
      </w:r>
      <w:r>
        <w:rPr>
          <w:rFonts w:hint="eastAsia"/>
        </w:rPr>
        <w:t>outer3</w:t>
      </w:r>
      <w:r>
        <w:rPr>
          <w:rFonts w:hint="eastAsia"/>
        </w:rPr>
        <w:t>的路由表：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56"/>
        <w:gridCol w:w="2156"/>
        <w:gridCol w:w="2157"/>
      </w:tblGrid>
      <w:tr w:rsidR="000846E7" w:rsidTr="006C3DAD">
        <w:trPr>
          <w:trHeight w:val="306"/>
        </w:trPr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网络掩码</w:t>
            </w:r>
          </w:p>
        </w:tc>
        <w:tc>
          <w:tcPr>
            <w:tcW w:w="2157" w:type="dxa"/>
          </w:tcPr>
          <w:p w:rsidR="000846E7" w:rsidRDefault="000846E7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下一跳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20.0.0.0/8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直连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4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直连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20.0.0.1</w:t>
            </w:r>
            <w:r w:rsidRPr="009A45FC">
              <w:t>（</w:t>
            </w:r>
            <w:r w:rsidRPr="009A45FC">
              <w:t>Router 2</w:t>
            </w:r>
            <w:r w:rsidRPr="009A45FC">
              <w:t>）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20.0.0.1</w:t>
            </w:r>
            <w:r w:rsidRPr="009A45FC">
              <w:t>（</w:t>
            </w:r>
            <w:r w:rsidRPr="009A45FC">
              <w:t>Router 2</w:t>
            </w:r>
            <w:r w:rsidRPr="009A45FC">
              <w:t>）</w:t>
            </w:r>
          </w:p>
        </w:tc>
      </w:tr>
    </w:tbl>
    <w:p w:rsidR="000846E7" w:rsidRDefault="009A45FC" w:rsidP="009A45FC">
      <w:pPr>
        <w:spacing w:before="120" w:after="120"/>
        <w:rPr>
          <w:rFonts w:hint="eastAsia"/>
        </w:rPr>
      </w:pPr>
      <w:r>
        <w:lastRenderedPageBreak/>
        <w:t>R</w:t>
      </w:r>
      <w:r>
        <w:rPr>
          <w:rFonts w:hint="eastAsia"/>
        </w:rPr>
        <w:t>outer4</w:t>
      </w:r>
      <w:r>
        <w:rPr>
          <w:rFonts w:hint="eastAsia"/>
        </w:rPr>
        <w:t>的路由表：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56"/>
        <w:gridCol w:w="2156"/>
        <w:gridCol w:w="2157"/>
      </w:tblGrid>
      <w:tr w:rsidR="000846E7" w:rsidTr="006C3DAD">
        <w:trPr>
          <w:trHeight w:val="306"/>
        </w:trPr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网络掩码</w:t>
            </w:r>
          </w:p>
        </w:tc>
        <w:tc>
          <w:tcPr>
            <w:tcW w:w="2157" w:type="dxa"/>
          </w:tcPr>
          <w:p w:rsidR="000846E7" w:rsidRDefault="000846E7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下一跳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30.0.0.0/8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直连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30.0.0.1</w:t>
            </w:r>
            <w:r w:rsidRPr="009A45FC">
              <w:t>（</w:t>
            </w:r>
            <w:r w:rsidRPr="009A45FC">
              <w:t>Router 2</w:t>
            </w:r>
            <w:r w:rsidRPr="009A45FC">
              <w:t>）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30.0.0.1</w:t>
            </w:r>
            <w:r w:rsidRPr="009A45FC">
              <w:t>（</w:t>
            </w:r>
            <w:r w:rsidRPr="009A45FC">
              <w:t>Router 2</w:t>
            </w:r>
            <w:r w:rsidRPr="009A45FC">
              <w:t>）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4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30.0.0.1</w:t>
            </w:r>
            <w:r w:rsidRPr="009A45FC">
              <w:t>（</w:t>
            </w:r>
            <w:r w:rsidRPr="009A45FC">
              <w:t>Router 2</w:t>
            </w:r>
            <w:r w:rsidRPr="009A45FC">
              <w:t>）</w:t>
            </w:r>
          </w:p>
        </w:tc>
      </w:tr>
    </w:tbl>
    <w:p w:rsidR="000846E7" w:rsidRDefault="009A45FC" w:rsidP="009A45FC">
      <w:pPr>
        <w:spacing w:before="120" w:after="120"/>
        <w:rPr>
          <w:rFonts w:hint="eastAsia"/>
        </w:rPr>
      </w:pPr>
      <w:r>
        <w:t>R</w:t>
      </w:r>
      <w:r>
        <w:rPr>
          <w:rFonts w:hint="eastAsia"/>
        </w:rPr>
        <w:t>outer5</w:t>
      </w:r>
      <w:r>
        <w:rPr>
          <w:rFonts w:hint="eastAsia"/>
        </w:rPr>
        <w:t>的路由表：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56"/>
        <w:gridCol w:w="2156"/>
        <w:gridCol w:w="2157"/>
      </w:tblGrid>
      <w:tr w:rsidR="000846E7" w:rsidTr="006C3DAD">
        <w:trPr>
          <w:trHeight w:val="306"/>
        </w:trPr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网络掩码</w:t>
            </w:r>
          </w:p>
        </w:tc>
        <w:tc>
          <w:tcPr>
            <w:tcW w:w="2157" w:type="dxa"/>
          </w:tcPr>
          <w:p w:rsidR="000846E7" w:rsidRDefault="000846E7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下一跳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40.0.0.0/8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直连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40.0.0.1</w:t>
            </w:r>
            <w:r w:rsidRPr="009A45FC">
              <w:t>（</w:t>
            </w:r>
            <w:r w:rsidRPr="009A45FC">
              <w:t>Router 3</w:t>
            </w:r>
            <w:r w:rsidRPr="009A45FC">
              <w:t>）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40.0.0.1</w:t>
            </w:r>
            <w:r w:rsidRPr="009A45FC">
              <w:t>（</w:t>
            </w:r>
            <w:r w:rsidRPr="009A45FC">
              <w:t>Router 3</w:t>
            </w:r>
            <w:r w:rsidRPr="009A45FC">
              <w:t>）</w:t>
            </w:r>
          </w:p>
        </w:tc>
      </w:tr>
      <w:tr w:rsidR="000846E7" w:rsidTr="006C3DAD">
        <w:trPr>
          <w:trHeight w:val="306"/>
        </w:trPr>
        <w:tc>
          <w:tcPr>
            <w:tcW w:w="2156" w:type="dxa"/>
          </w:tcPr>
          <w:p w:rsidR="000846E7" w:rsidRDefault="009A45FC" w:rsidP="006C3DAD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  <w:r w:rsidRPr="009A45FC">
              <w:t>0.0.0.0/8</w:t>
            </w:r>
          </w:p>
        </w:tc>
        <w:tc>
          <w:tcPr>
            <w:tcW w:w="2156" w:type="dxa"/>
          </w:tcPr>
          <w:p w:rsidR="000846E7" w:rsidRDefault="000846E7" w:rsidP="006C3DAD">
            <w:pPr>
              <w:pStyle w:val="a0"/>
              <w:ind w:firstLineChars="0" w:firstLine="0"/>
            </w:pPr>
            <w:r w:rsidRPr="000846E7">
              <w:t>255.0.0.0</w:t>
            </w:r>
          </w:p>
        </w:tc>
        <w:tc>
          <w:tcPr>
            <w:tcW w:w="2157" w:type="dxa"/>
          </w:tcPr>
          <w:p w:rsidR="000846E7" w:rsidRDefault="009A45FC" w:rsidP="006C3DAD">
            <w:pPr>
              <w:pStyle w:val="a0"/>
              <w:ind w:firstLineChars="0" w:firstLine="0"/>
            </w:pPr>
            <w:r w:rsidRPr="009A45FC">
              <w:t>40.0.0.1</w:t>
            </w:r>
            <w:r w:rsidRPr="009A45FC">
              <w:t>（</w:t>
            </w:r>
            <w:r w:rsidRPr="009A45FC">
              <w:t>Router 3</w:t>
            </w:r>
            <w:r w:rsidRPr="009A45FC">
              <w:t>）</w:t>
            </w:r>
          </w:p>
        </w:tc>
      </w:tr>
    </w:tbl>
    <w:p w:rsidR="000846E7" w:rsidRDefault="000846E7" w:rsidP="00C85D8A">
      <w:pPr>
        <w:pStyle w:val="a0"/>
        <w:rPr>
          <w:rFonts w:hint="eastAsia"/>
        </w:rPr>
      </w:pPr>
    </w:p>
    <w:p w:rsidR="000846E7" w:rsidRDefault="000846E7" w:rsidP="000846E7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9A45FC">
        <w:rPr>
          <w:rFonts w:hint="eastAsia"/>
        </w:rPr>
        <w:t>6</w:t>
      </w:r>
      <w:r>
        <w:rPr>
          <w:rFonts w:hint="eastAsia"/>
        </w:rPr>
        <w:t>题</w:t>
      </w:r>
    </w:p>
    <w:p w:rsidR="000846E7" w:rsidRPr="0025514C" w:rsidRDefault="004D519F" w:rsidP="000846E7">
      <w:pPr>
        <w:pStyle w:val="a0"/>
      </w:pPr>
      <w:r>
        <w:rPr>
          <w:rFonts w:hint="eastAsia"/>
          <w:noProof/>
        </w:rPr>
        <w:drawing>
          <wp:inline distT="0" distB="0" distL="0" distR="0">
            <wp:extent cx="4881525" cy="6635750"/>
            <wp:effectExtent l="0" t="0" r="0" b="0"/>
            <wp:docPr id="9196772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74" cy="663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E7" w:rsidRPr="000846E7" w:rsidRDefault="000846E7" w:rsidP="000846E7">
      <w:pPr>
        <w:spacing w:before="120" w:after="120"/>
        <w:rPr>
          <w:rFonts w:hint="eastAsia"/>
        </w:rPr>
      </w:pPr>
    </w:p>
    <w:permEnd w:id="1971416844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lastRenderedPageBreak/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735976543" w:edGrp="everyone"/>
      <w:permEnd w:id="735976543"/>
      <w:r>
        <w:rPr>
          <w:rFonts w:hint="eastAsia"/>
        </w:rPr>
        <w:t>。</w:t>
      </w:r>
      <w:permStart w:id="1457987424" w:edGrp="everyone"/>
    </w:p>
    <w:permEnd w:id="1457987424"/>
    <w:p w:rsidR="00F55304" w:rsidRPr="004D519F" w:rsidRDefault="00F55304" w:rsidP="00914C65"/>
    <w:sectPr w:rsidR="00F55304" w:rsidRPr="004D519F" w:rsidSect="00C85D8A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2516" w:rsidRDefault="00592516" w:rsidP="00B65163">
      <w:r>
        <w:separator/>
      </w:r>
    </w:p>
  </w:endnote>
  <w:endnote w:type="continuationSeparator" w:id="0">
    <w:p w:rsidR="00592516" w:rsidRDefault="00592516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2516" w:rsidRDefault="00592516" w:rsidP="00B65163">
      <w:r>
        <w:separator/>
      </w:r>
    </w:p>
  </w:footnote>
  <w:footnote w:type="continuationSeparator" w:id="0">
    <w:p w:rsidR="00592516" w:rsidRDefault="00592516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8"/>
  </w:num>
  <w:num w:numId="2" w16cid:durableId="1959292476">
    <w:abstractNumId w:val="10"/>
  </w:num>
  <w:num w:numId="3" w16cid:durableId="1131292591">
    <w:abstractNumId w:val="5"/>
  </w:num>
  <w:num w:numId="4" w16cid:durableId="486749982">
    <w:abstractNumId w:val="2"/>
  </w:num>
  <w:num w:numId="5" w16cid:durableId="1650741933">
    <w:abstractNumId w:val="3"/>
  </w:num>
  <w:num w:numId="6" w16cid:durableId="728918739">
    <w:abstractNumId w:val="7"/>
  </w:num>
  <w:num w:numId="7" w16cid:durableId="1514220284">
    <w:abstractNumId w:val="1"/>
  </w:num>
  <w:num w:numId="8" w16cid:durableId="1481923278">
    <w:abstractNumId w:val="0"/>
  </w:num>
  <w:num w:numId="9" w16cid:durableId="372728569">
    <w:abstractNumId w:val="9"/>
  </w:num>
  <w:num w:numId="10" w16cid:durableId="540214028">
    <w:abstractNumId w:val="4"/>
  </w:num>
  <w:num w:numId="11" w16cid:durableId="850339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526B"/>
    <w:rsid w:val="000846E7"/>
    <w:rsid w:val="000A0703"/>
    <w:rsid w:val="000D72DF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3D1BC6"/>
    <w:rsid w:val="00463A8C"/>
    <w:rsid w:val="00496AFF"/>
    <w:rsid w:val="004A3A1B"/>
    <w:rsid w:val="004D519F"/>
    <w:rsid w:val="00536E1A"/>
    <w:rsid w:val="00556EED"/>
    <w:rsid w:val="0057466E"/>
    <w:rsid w:val="00591CA0"/>
    <w:rsid w:val="00592516"/>
    <w:rsid w:val="005A1469"/>
    <w:rsid w:val="005A6E2E"/>
    <w:rsid w:val="00643C85"/>
    <w:rsid w:val="00652A6D"/>
    <w:rsid w:val="006855EE"/>
    <w:rsid w:val="00743B9C"/>
    <w:rsid w:val="00761521"/>
    <w:rsid w:val="00841B6D"/>
    <w:rsid w:val="008508DF"/>
    <w:rsid w:val="008972A2"/>
    <w:rsid w:val="008A454D"/>
    <w:rsid w:val="00914C65"/>
    <w:rsid w:val="009262BB"/>
    <w:rsid w:val="009311C4"/>
    <w:rsid w:val="00977281"/>
    <w:rsid w:val="009851B4"/>
    <w:rsid w:val="009A45FC"/>
    <w:rsid w:val="009C4500"/>
    <w:rsid w:val="00A30A96"/>
    <w:rsid w:val="00A31109"/>
    <w:rsid w:val="00A36013"/>
    <w:rsid w:val="00A7454F"/>
    <w:rsid w:val="00AB3660"/>
    <w:rsid w:val="00AB4521"/>
    <w:rsid w:val="00AB78A4"/>
    <w:rsid w:val="00AC01F7"/>
    <w:rsid w:val="00AF50C8"/>
    <w:rsid w:val="00B517CA"/>
    <w:rsid w:val="00B65163"/>
    <w:rsid w:val="00B65504"/>
    <w:rsid w:val="00BE5FF8"/>
    <w:rsid w:val="00C85D8A"/>
    <w:rsid w:val="00D056BF"/>
    <w:rsid w:val="00D238D9"/>
    <w:rsid w:val="00D26425"/>
    <w:rsid w:val="00D37C0D"/>
    <w:rsid w:val="00D874E3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7D5AC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64</TotalTime>
  <Pages>5</Pages>
  <Words>153</Words>
  <Characters>874</Characters>
  <Application>Microsoft Office Word</Application>
  <DocSecurity>8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3</cp:revision>
  <cp:lastPrinted>2022-09-05T05:36:00Z</cp:lastPrinted>
  <dcterms:created xsi:type="dcterms:W3CDTF">2025-02-23T13:05:00Z</dcterms:created>
  <dcterms:modified xsi:type="dcterms:W3CDTF">2025-03-30T14:24:00Z</dcterms:modified>
</cp:coreProperties>
</file>
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74CC" w:rsidRDefault="00C85D8A" w:rsidP="00C85D8A">
      <w:pPr>
        <w:pStyle w:val="ab"/>
        <w:spacing w:before="360" w:afterLines="0" w:after="0" w:line="240" w:lineRule="auto"/>
        <w:rPr>
          <w:rFonts w:hint="eastAsia"/>
        </w:rPr>
      </w:pPr>
      <w:r>
        <w:rPr>
          <w:rFonts w:hint="eastAsia"/>
        </w:rPr>
        <w:t>计算机网络</w:t>
      </w:r>
      <w:r w:rsidRPr="00C85D8A">
        <w:rPr>
          <w:rFonts w:hint="eastAsia"/>
          <w:u w:val="single"/>
        </w:rPr>
        <w:t xml:space="preserve"> </w:t>
      </w:r>
      <w:r w:rsidRPr="00C85D8A">
        <w:rPr>
          <w:rFonts w:hint="eastAsia"/>
          <w:u w:val="single"/>
        </w:rPr>
        <w:t>第</w:t>
      </w:r>
      <w:r w:rsidR="00C53FBF">
        <w:rPr>
          <w:rFonts w:hint="eastAsia"/>
          <w:u w:val="single"/>
        </w:rPr>
        <w:t>7</w:t>
      </w:r>
      <w:r w:rsidRPr="00C85D8A">
        <w:rPr>
          <w:rFonts w:hint="eastAsia"/>
          <w:u w:val="single"/>
        </w:rPr>
        <w:t xml:space="preserve">课　</w:t>
      </w:r>
      <w:r w:rsidR="00C53FBF" w:rsidRPr="00C53FBF">
        <w:rPr>
          <w:u w:val="single"/>
        </w:rPr>
        <w:t>局域网扩展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 w:rsidR="005A6E2E" w:rsidRPr="00C85D8A" w:rsidRDefault="00C85D8A" w:rsidP="004A3A1B">
      <w:pPr>
        <w:pStyle w:val="ae"/>
        <w:spacing w:beforeLines="0" w:before="0" w:afterLines="0" w:after="0" w:line="240" w:lineRule="auto"/>
        <w:ind w:leftChars="-300" w:left="-720" w:rightChars="-300" w:right="-720"/>
        <w:rPr>
          <w:rFonts w:asciiTheme="minorHAnsi" w:eastAsiaTheme="minorEastAsia" w:hAnsiTheme="minorHAnsi"/>
          <w:sz w:val="28"/>
          <w:szCs w:val="28"/>
        </w:rPr>
      </w:pP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>班级：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软工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23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级</w:t>
      </w:r>
      <w:permStart w:id="672023443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普</w:t>
      </w:r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2</w:t>
      </w:r>
      <w:permEnd w:id="672023443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班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学号：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2129219725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36720232204041</w:t>
      </w:r>
      <w:permEnd w:id="2129219725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姓名：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72747852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苏一涵</w:t>
      </w:r>
      <w:permEnd w:id="72747852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</w:p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af6"/>
        <w:tblW w:w="7650" w:type="dxa"/>
        <w:jc w:val="center"/>
        <w:tblLook w:val="04A0" w:firstRow="1" w:lastRow="0" w:firstColumn="1" w:lastColumn="0" w:noHBand="0" w:noVBand="1"/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161288269" w:edGrp="everyone" w:colFirst="1" w:colLast="1"/>
            <w:permStart w:id="1964404569" w:edGrp="everyone" w:colFirst="2" w:colLast="2"/>
            <w:permStart w:id="1721113226" w:edGrp="everyone" w:colFirst="3" w:colLast="3"/>
            <w:permStart w:id="735929721" w:edGrp="everyone" w:colFirst="4" w:colLast="4"/>
            <w:permStart w:id="905146259" w:edGrp="everyone" w:colFirst="5" w:colLast="5"/>
            <w:permStart w:id="1769037535" w:edGrp="everyone" w:colFirst="6" w:colLast="6"/>
            <w:permStart w:id="58282622" w:edGrp="everyone" w:colFirst="7" w:colLast="7"/>
            <w:permStart w:id="1698524072" w:edGrp="everyone" w:colFirst="8" w:colLast="8"/>
            <w:permStart w:id="1202335525" w:edGrp="everyone" w:colFirst="9" w:colLast="9"/>
            <w:permStart w:id="1087571152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C53FBF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622ABF" w:rsidRPr="00C85D8A" w:rsidRDefault="00C53FBF" w:rsidP="00622AB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C53FBF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C53FBF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C53FBF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C53FBF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C53FBF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C53FBF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C53FBF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C53FBF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permEnd w:id="161288269"/>
      <w:permEnd w:id="1964404569"/>
      <w:permEnd w:id="1721113226"/>
      <w:permEnd w:id="735929721"/>
      <w:permEnd w:id="905146259"/>
      <w:permEnd w:id="1769037535"/>
      <w:permEnd w:id="58282622"/>
      <w:permEnd w:id="1698524072"/>
      <w:permEnd w:id="1202335525"/>
      <w:permEnd w:id="1087571152"/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900802783" w:edGrp="everyone" w:colFirst="1" w:colLast="1"/>
            <w:permStart w:id="80966423" w:edGrp="everyone" w:colFirst="2" w:colLast="2"/>
            <w:permStart w:id="1836988672" w:edGrp="everyone" w:colFirst="3" w:colLast="3"/>
            <w:permStart w:id="531973178" w:edGrp="everyone" w:colFirst="4" w:colLast="4"/>
            <w:permStart w:id="892734205" w:edGrp="everyone" w:colFirst="5" w:colLast="5"/>
            <w:permStart w:id="669195863" w:edGrp="everyone" w:colFirst="6" w:colLast="6"/>
            <w:permStart w:id="738222961" w:edGrp="everyone" w:colFirst="7" w:colLast="7"/>
            <w:permStart w:id="138689716" w:edGrp="everyone" w:colFirst="8" w:colLast="8"/>
            <w:permStart w:id="295848421" w:edGrp="everyone" w:colFirst="9" w:colLast="9"/>
            <w:permStart w:id="1074341247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C53FBF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C53FBF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C53FBF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C53FBF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C53FBF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C53FBF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C53FBF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C53FBF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C53FBF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C53FBF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permEnd w:id="900802783"/>
      <w:permEnd w:id="80966423"/>
      <w:permEnd w:id="1836988672"/>
      <w:permEnd w:id="531973178"/>
      <w:permEnd w:id="892734205"/>
      <w:permEnd w:id="669195863"/>
      <w:permEnd w:id="738222961"/>
      <w:permEnd w:id="138689716"/>
      <w:permEnd w:id="295848421"/>
      <w:permEnd w:id="1074341247"/>
      <w:tr w:rsidR="00A2286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A2286A" w:rsidRPr="00C85D8A" w:rsidRDefault="00A2286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A2286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A2286A" w:rsidRPr="00C85D8A" w:rsidRDefault="00A2286A" w:rsidP="00C85D8A">
            <w:pPr>
              <w:jc w:val="center"/>
            </w:pPr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A2286A" w:rsidRPr="00C85D8A" w:rsidRDefault="00C53FBF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A2286A" w:rsidRPr="00C85D8A" w:rsidRDefault="00C53FBF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A2286A" w:rsidRPr="00C85D8A" w:rsidRDefault="00A2286A" w:rsidP="00C85D8A">
            <w:pPr>
              <w:jc w:val="center"/>
            </w:pPr>
          </w:p>
        </w:tc>
      </w:tr>
    </w:tbl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 w:rsidR="00C85D8A" w:rsidRDefault="00C85D8A" w:rsidP="00C85D8A">
      <w:pPr>
        <w:pStyle w:val="2"/>
        <w:spacing w:before="360" w:after="180"/>
        <w:ind w:left="562" w:hanging="562"/>
      </w:pPr>
      <w:permStart w:id="1311001509" w:edGrp="everyone"/>
      <w:r>
        <w:rPr>
          <w:rFonts w:hint="eastAsia"/>
        </w:rPr>
        <w:t>第</w:t>
      </w:r>
      <w:r w:rsidR="00C53FBF">
        <w:rPr>
          <w:rFonts w:hint="eastAsia"/>
        </w:rPr>
        <w:t>23</w:t>
      </w:r>
      <w:r>
        <w:rPr>
          <w:rFonts w:hint="eastAsia"/>
        </w:rPr>
        <w:t>题</w:t>
      </w:r>
    </w:p>
    <w:p w:rsidR="00390FF7" w:rsidRDefault="00C53FBF" w:rsidP="00FB4FF0">
      <w:pPr>
        <w:spacing w:before="120" w:after="120"/>
        <w:ind w:firstLine="420"/>
        <w:rPr>
          <w:rFonts w:hint="eastAsia"/>
        </w:rPr>
      </w:pPr>
      <w:r w:rsidRPr="00C53FBF">
        <w:rPr>
          <w:rFonts w:hint="eastAsia"/>
        </w:rPr>
        <w:t>判断题：</w:t>
      </w:r>
      <w:r w:rsidRPr="00C53FBF">
        <w:rPr>
          <w:rFonts w:hint="eastAsia"/>
        </w:rPr>
        <w:t xml:space="preserve">10Gbps </w:t>
      </w:r>
      <w:r w:rsidRPr="00C53FBF">
        <w:rPr>
          <w:rFonts w:hint="eastAsia"/>
        </w:rPr>
        <w:t>以太网只使用光纤，只有全双工方式</w:t>
      </w:r>
      <w:r>
        <w:rPr>
          <w:rFonts w:hint="eastAsia"/>
        </w:rPr>
        <w:t>。（√）</w:t>
      </w:r>
    </w:p>
    <w:p w:rsidR="00453153" w:rsidRDefault="00453153" w:rsidP="00453153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390FF7">
        <w:rPr>
          <w:rFonts w:hint="eastAsia"/>
        </w:rPr>
        <w:t>2</w:t>
      </w:r>
      <w:r w:rsidR="00C53FBF">
        <w:rPr>
          <w:rFonts w:hint="eastAsia"/>
        </w:rPr>
        <w:t>4</w:t>
      </w:r>
      <w:r>
        <w:rPr>
          <w:rFonts w:hint="eastAsia"/>
        </w:rPr>
        <w:t>题</w:t>
      </w:r>
    </w:p>
    <w:p w:rsidR="00453153" w:rsidRPr="00FB4FF0" w:rsidRDefault="00C53FBF" w:rsidP="00390FF7">
      <w:pPr>
        <w:spacing w:before="120" w:after="120"/>
        <w:ind w:firstLine="420"/>
        <w:rPr>
          <w:rFonts w:hint="eastAsia"/>
        </w:rPr>
      </w:pPr>
      <w:r w:rsidRPr="00C53FBF">
        <w:rPr>
          <w:rFonts w:hint="eastAsia"/>
        </w:rPr>
        <w:t>判断题：网桥的网卡运行于混杂模式。</w:t>
      </w:r>
      <w:r>
        <w:rPr>
          <w:rFonts w:hint="eastAsia"/>
        </w:rPr>
        <w:t>（√）</w:t>
      </w:r>
    </w:p>
    <w:p w:rsidR="00453153" w:rsidRDefault="00453153" w:rsidP="00453153">
      <w:pPr>
        <w:pStyle w:val="2"/>
        <w:spacing w:before="360" w:after="180"/>
        <w:ind w:left="562" w:hanging="562"/>
      </w:pPr>
      <w:r>
        <w:rPr>
          <w:rFonts w:hint="eastAsia"/>
        </w:rPr>
        <w:lastRenderedPageBreak/>
        <w:t>第</w:t>
      </w:r>
      <w:r w:rsidR="00C53FBF">
        <w:rPr>
          <w:rFonts w:hint="eastAsia"/>
        </w:rPr>
        <w:t>25</w:t>
      </w:r>
      <w:r>
        <w:rPr>
          <w:rFonts w:hint="eastAsia"/>
        </w:rPr>
        <w:t>题</w:t>
      </w:r>
    </w:p>
    <w:p w:rsidR="00C53FBF" w:rsidRPr="00C53FBF" w:rsidRDefault="00C53FBF" w:rsidP="00C53FBF">
      <w:pPr>
        <w:spacing w:before="120" w:after="120"/>
        <w:ind w:firstLine="420"/>
      </w:pPr>
      <w:r w:rsidRPr="00C53FBF">
        <w:rPr>
          <w:b/>
          <w:bCs/>
        </w:rPr>
        <w:t>作用</w:t>
      </w:r>
      <w:r w:rsidRPr="00C53FBF">
        <w:t>：</w:t>
      </w:r>
    </w:p>
    <w:p w:rsidR="00C53FBF" w:rsidRPr="00C53FBF" w:rsidRDefault="00C53FBF" w:rsidP="00C53FBF">
      <w:pPr>
        <w:spacing w:before="120" w:after="120"/>
      </w:pPr>
      <w:r w:rsidRPr="00C53FBF">
        <w:rPr>
          <w:b/>
          <w:bCs/>
        </w:rPr>
        <w:t>中继器</w:t>
      </w:r>
      <w:r w:rsidRPr="00C53FBF">
        <w:t>：工作在物理层，通过放大信号延长网络传输距离，不涉及帧的处理。</w:t>
      </w:r>
    </w:p>
    <w:p w:rsidR="00C53FBF" w:rsidRPr="00C53FBF" w:rsidRDefault="00C53FBF" w:rsidP="00C53FBF">
      <w:pPr>
        <w:spacing w:before="120" w:after="120"/>
      </w:pPr>
      <w:r w:rsidRPr="00C53FBF">
        <w:rPr>
          <w:b/>
          <w:bCs/>
        </w:rPr>
        <w:t>网桥</w:t>
      </w:r>
      <w:r w:rsidRPr="00C53FBF">
        <w:t>：工作在数据链路层，根据</w:t>
      </w:r>
      <w:r w:rsidRPr="00C53FBF">
        <w:t xml:space="preserve"> MAC </w:t>
      </w:r>
      <w:r w:rsidRPr="00C53FBF">
        <w:t>地址过滤、转发帧，连接相似网络，划分碰撞域。</w:t>
      </w:r>
    </w:p>
    <w:p w:rsidR="00C53FBF" w:rsidRPr="00C53FBF" w:rsidRDefault="00C53FBF" w:rsidP="00C53FBF">
      <w:pPr>
        <w:spacing w:before="120" w:after="120"/>
      </w:pPr>
      <w:r w:rsidRPr="00C53FBF">
        <w:rPr>
          <w:b/>
          <w:bCs/>
        </w:rPr>
        <w:t>交换机</w:t>
      </w:r>
      <w:r w:rsidRPr="00C53FBF">
        <w:t>：工作在数据链路层，相当于多端口网桥，通过</w:t>
      </w:r>
      <w:r w:rsidRPr="00C53FBF">
        <w:t xml:space="preserve"> MAC </w:t>
      </w:r>
      <w:r w:rsidRPr="00C53FBF">
        <w:t>地址表快速转发数据，每个端口独立碰撞域，支持多对端口同时通信。</w:t>
      </w:r>
    </w:p>
    <w:p w:rsidR="00C53FBF" w:rsidRPr="00C53FBF" w:rsidRDefault="00C53FBF" w:rsidP="00C53FBF">
      <w:pPr>
        <w:spacing w:before="120" w:after="120"/>
        <w:ind w:firstLine="420"/>
      </w:pPr>
      <w:r w:rsidRPr="00C53FBF">
        <w:rPr>
          <w:b/>
          <w:bCs/>
        </w:rPr>
        <w:t>区别</w:t>
      </w:r>
      <w:r w:rsidRPr="00C53FBF">
        <w:t>：</w:t>
      </w:r>
    </w:p>
    <w:p w:rsidR="00C53FBF" w:rsidRPr="00C53FBF" w:rsidRDefault="00C53FBF" w:rsidP="00C53FBF">
      <w:pPr>
        <w:spacing w:before="120" w:after="120"/>
      </w:pPr>
      <w:r w:rsidRPr="00C53FBF">
        <w:t>中继器在物理层，仅放大信号；网桥和交换机在数据链路层，处理帧。</w:t>
      </w:r>
    </w:p>
    <w:p w:rsidR="00390FF7" w:rsidRPr="00C53FBF" w:rsidRDefault="00C53FBF" w:rsidP="00C53FBF">
      <w:pPr>
        <w:spacing w:before="120" w:after="120"/>
        <w:rPr>
          <w:rFonts w:hint="eastAsia"/>
        </w:rPr>
      </w:pPr>
      <w:r w:rsidRPr="00C53FBF">
        <w:t>网桥端口少，交换机端口多，且交换机基于硬件转发，速度更快、效率更高</w:t>
      </w:r>
    </w:p>
    <w:p w:rsidR="00453153" w:rsidRDefault="00453153" w:rsidP="00453153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C53FBF">
        <w:rPr>
          <w:rFonts w:hint="eastAsia"/>
        </w:rPr>
        <w:t>26</w:t>
      </w:r>
      <w:r>
        <w:rPr>
          <w:rFonts w:hint="eastAsia"/>
        </w:rPr>
        <w:t>题</w:t>
      </w:r>
    </w:p>
    <w:p w:rsidR="00C53FBF" w:rsidRDefault="00C53FBF" w:rsidP="00C53FBF">
      <w:pPr>
        <w:pStyle w:val="a0"/>
      </w:pPr>
      <w:r w:rsidRPr="00C53FBF">
        <w:t>“</w:t>
      </w:r>
      <w:r w:rsidRPr="00C53FBF">
        <w:t>五四三二一</w:t>
      </w:r>
      <w:r w:rsidRPr="00C53FBF">
        <w:t xml:space="preserve">” </w:t>
      </w:r>
      <w:r w:rsidRPr="00C53FBF">
        <w:t>原则是传统以太网（如</w:t>
      </w:r>
      <w:r w:rsidRPr="00C53FBF">
        <w:t xml:space="preserve"> 10Base - T</w:t>
      </w:r>
      <w:r w:rsidRPr="00C53FBF">
        <w:t>）组网规则：</w:t>
      </w:r>
    </w:p>
    <w:p w:rsidR="00C53FBF" w:rsidRDefault="00C53FBF" w:rsidP="00C53FBF">
      <w:pPr>
        <w:pStyle w:val="a0"/>
        <w:ind w:firstLine="482"/>
      </w:pPr>
      <w:r w:rsidRPr="00C53FBF">
        <w:rPr>
          <w:b/>
          <w:bCs/>
        </w:rPr>
        <w:t>五</w:t>
      </w:r>
      <w:r w:rsidRPr="00C53FBF">
        <w:t>：网络中最多有</w:t>
      </w:r>
      <w:r w:rsidRPr="00C53FBF">
        <w:t xml:space="preserve"> 5 </w:t>
      </w:r>
      <w:r w:rsidRPr="00C53FBF">
        <w:t>个网段；</w:t>
      </w:r>
    </w:p>
    <w:p w:rsidR="00C53FBF" w:rsidRDefault="00C53FBF" w:rsidP="00C53FBF">
      <w:pPr>
        <w:pStyle w:val="a0"/>
        <w:ind w:firstLine="482"/>
      </w:pPr>
      <w:r w:rsidRPr="00C53FBF">
        <w:rPr>
          <w:b/>
          <w:bCs/>
        </w:rPr>
        <w:t>四</w:t>
      </w:r>
      <w:r w:rsidRPr="00C53FBF">
        <w:t>：最多使用</w:t>
      </w:r>
      <w:r w:rsidRPr="00C53FBF">
        <w:t xml:space="preserve"> 4 </w:t>
      </w:r>
      <w:r w:rsidRPr="00C53FBF">
        <w:t>个中继器（或集线器）连接这些网段；</w:t>
      </w:r>
    </w:p>
    <w:p w:rsidR="00C53FBF" w:rsidRDefault="00C53FBF" w:rsidP="00C53FBF">
      <w:pPr>
        <w:pStyle w:val="a0"/>
        <w:ind w:firstLine="482"/>
      </w:pPr>
      <w:r w:rsidRPr="00C53FBF">
        <w:rPr>
          <w:b/>
          <w:bCs/>
        </w:rPr>
        <w:t>三</w:t>
      </w:r>
      <w:r w:rsidRPr="00C53FBF">
        <w:t>：其中</w:t>
      </w:r>
      <w:r w:rsidRPr="00C53FBF">
        <w:t xml:space="preserve"> 3 </w:t>
      </w:r>
      <w:r w:rsidRPr="00C53FBF">
        <w:t>个网段可连接主机等设备；</w:t>
      </w:r>
    </w:p>
    <w:p w:rsidR="00C53FBF" w:rsidRDefault="00C53FBF" w:rsidP="00C53FBF">
      <w:pPr>
        <w:pStyle w:val="a0"/>
        <w:ind w:firstLine="482"/>
      </w:pPr>
      <w:r w:rsidRPr="00C53FBF">
        <w:rPr>
          <w:b/>
          <w:bCs/>
        </w:rPr>
        <w:t>二</w:t>
      </w:r>
      <w:r w:rsidRPr="00C53FBF">
        <w:t>：另外</w:t>
      </w:r>
      <w:r w:rsidRPr="00C53FBF">
        <w:t xml:space="preserve"> 2 </w:t>
      </w:r>
      <w:r w:rsidRPr="00C53FBF">
        <w:t>个网段仅用于扩展距离，不连接设备；</w:t>
      </w:r>
    </w:p>
    <w:p w:rsidR="00453153" w:rsidRPr="00C53FBF" w:rsidRDefault="00C53FBF" w:rsidP="00C53FBF">
      <w:pPr>
        <w:pStyle w:val="a0"/>
        <w:ind w:firstLine="482"/>
        <w:rPr>
          <w:rFonts w:hint="eastAsia"/>
        </w:rPr>
      </w:pPr>
      <w:r w:rsidRPr="00C53FBF">
        <w:rPr>
          <w:b/>
          <w:bCs/>
        </w:rPr>
        <w:t>一</w:t>
      </w:r>
      <w:r w:rsidRPr="00C53FBF">
        <w:t>：整个网络构成一个冲突域，设备共享带宽，需通过</w:t>
      </w:r>
      <w:r w:rsidRPr="00C53FBF">
        <w:t xml:space="preserve"> CSMA/CD </w:t>
      </w:r>
      <w:r w:rsidRPr="00C53FBF">
        <w:t>机制竞争传输。</w:t>
      </w:r>
    </w:p>
    <w:p w:rsidR="00453153" w:rsidRDefault="00453153" w:rsidP="00453153">
      <w:pPr>
        <w:pStyle w:val="2"/>
        <w:spacing w:before="360" w:after="180"/>
        <w:ind w:left="562" w:hanging="562"/>
      </w:pPr>
      <w:r>
        <w:rPr>
          <w:rFonts w:hint="eastAsia"/>
        </w:rPr>
        <w:lastRenderedPageBreak/>
        <w:t>第</w:t>
      </w:r>
      <w:r w:rsidR="00C53FBF">
        <w:rPr>
          <w:rFonts w:hint="eastAsia"/>
        </w:rPr>
        <w:t>27</w:t>
      </w:r>
      <w:r>
        <w:rPr>
          <w:rFonts w:hint="eastAsia"/>
        </w:rPr>
        <w:t>题</w:t>
      </w:r>
    </w:p>
    <w:p w:rsidR="00C53FBF" w:rsidRPr="00C53FBF" w:rsidRDefault="00C53FBF" w:rsidP="00C53FBF">
      <w:pPr>
        <w:spacing w:before="120" w:after="120"/>
        <w:ind w:firstLine="420"/>
      </w:pPr>
      <w:r w:rsidRPr="00C53FBF">
        <w:rPr>
          <w:b/>
          <w:bCs/>
        </w:rPr>
        <w:t>带宽高低</w:t>
      </w:r>
      <w:r w:rsidRPr="00C53FBF">
        <w:t>：交换机连接的以太网带宽高于传统以太网。</w:t>
      </w:r>
    </w:p>
    <w:p w:rsidR="00C53FBF" w:rsidRPr="00C53FBF" w:rsidRDefault="00C53FBF" w:rsidP="00C53FBF">
      <w:pPr>
        <w:spacing w:before="120" w:after="120"/>
        <w:ind w:firstLine="420"/>
      </w:pPr>
      <w:r w:rsidRPr="00C53FBF">
        <w:rPr>
          <w:b/>
          <w:bCs/>
        </w:rPr>
        <w:t>原因</w:t>
      </w:r>
      <w:r w:rsidRPr="00C53FBF">
        <w:t>：</w:t>
      </w:r>
    </w:p>
    <w:p w:rsidR="00C53FBF" w:rsidRPr="00C53FBF" w:rsidRDefault="00C53FBF" w:rsidP="00C53FBF">
      <w:pPr>
        <w:spacing w:before="120" w:after="12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53FBF">
        <w:t>传统以太网是共享式网络（如通过集线器连接），所有设备共享总线带宽。例如</w:t>
      </w:r>
      <w:r w:rsidRPr="00C53FBF">
        <w:t xml:space="preserve"> 10Mbps </w:t>
      </w:r>
      <w:r w:rsidRPr="00C53FBF">
        <w:t>以太网，多个设备竞争，实际每个设备可用带宽随用户数增加而降低。</w:t>
      </w:r>
    </w:p>
    <w:p w:rsidR="00390FF7" w:rsidRPr="00C53FBF" w:rsidRDefault="00C53FBF" w:rsidP="00C53FBF">
      <w:pPr>
        <w:spacing w:before="120" w:after="120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53FBF">
        <w:t>交换机采用交换式架构，每个端口独立带宽，且支持全双工（发送与接收同时进行）。例如</w:t>
      </w:r>
      <w:r w:rsidRPr="00C53FBF">
        <w:t xml:space="preserve"> 10Mbps </w:t>
      </w:r>
      <w:r w:rsidRPr="00C53FBF">
        <w:t>端口，全双工下实际带宽达</w:t>
      </w:r>
      <w:r w:rsidRPr="00C53FBF">
        <w:t xml:space="preserve"> 20Mbps</w:t>
      </w:r>
      <w:r w:rsidRPr="00C53FBF">
        <w:t>，且多对端口可同时通信，无冲突，带宽利用更高效。</w:t>
      </w:r>
    </w:p>
    <w:p w:rsidR="00743994" w:rsidRDefault="00453153" w:rsidP="00743994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C53FBF">
        <w:rPr>
          <w:rFonts w:hint="eastAsia"/>
        </w:rPr>
        <w:t>28</w:t>
      </w:r>
      <w:r>
        <w:rPr>
          <w:rFonts w:hint="eastAsia"/>
        </w:rPr>
        <w:t>题</w:t>
      </w:r>
    </w:p>
    <w:p w:rsidR="00C53FBF" w:rsidRDefault="00C53FBF" w:rsidP="00C53FBF">
      <w:pPr>
        <w:spacing w:before="120" w:after="120"/>
        <w:ind w:firstLine="420"/>
      </w:pPr>
      <w:r w:rsidRPr="00C53FBF">
        <w:t>交换机主要由以下部分组成：</w:t>
      </w:r>
    </w:p>
    <w:p w:rsidR="00C53FBF" w:rsidRDefault="00C53FBF" w:rsidP="00C53FBF">
      <w:pPr>
        <w:spacing w:before="120" w:after="120"/>
        <w:ind w:firstLine="420"/>
      </w:pPr>
      <w:r w:rsidRPr="00C53FBF">
        <w:rPr>
          <w:b/>
          <w:bCs/>
        </w:rPr>
        <w:t>接口</w:t>
      </w:r>
      <w:r w:rsidRPr="00C53FBF">
        <w:t>：用于连接网络设备（如计算机、其他交换机），接收和发送数据帧。</w:t>
      </w:r>
    </w:p>
    <w:p w:rsidR="00C53FBF" w:rsidRDefault="00C53FBF" w:rsidP="00C53FBF">
      <w:pPr>
        <w:spacing w:before="120" w:after="120"/>
        <w:ind w:firstLine="420"/>
      </w:pPr>
      <w:r w:rsidRPr="00C53FBF">
        <w:rPr>
          <w:b/>
          <w:bCs/>
        </w:rPr>
        <w:t>交换矩阵（背板）</w:t>
      </w:r>
      <w:r w:rsidRPr="00C53FBF">
        <w:t>：实现端口间数据的高速转发，提供内部传输通道。</w:t>
      </w:r>
    </w:p>
    <w:p w:rsidR="00C53FBF" w:rsidRDefault="00C53FBF" w:rsidP="00C53FBF">
      <w:pPr>
        <w:spacing w:before="120" w:after="120"/>
        <w:ind w:firstLine="420"/>
      </w:pPr>
      <w:r w:rsidRPr="00C53FBF">
        <w:rPr>
          <w:b/>
          <w:bCs/>
        </w:rPr>
        <w:t xml:space="preserve">MAC </w:t>
      </w:r>
      <w:r w:rsidRPr="00C53FBF">
        <w:rPr>
          <w:b/>
          <w:bCs/>
        </w:rPr>
        <w:t>地址表</w:t>
      </w:r>
      <w:r w:rsidRPr="00C53FBF">
        <w:t>：存储端口与设备</w:t>
      </w:r>
      <w:r w:rsidRPr="00C53FBF">
        <w:t xml:space="preserve"> MAC </w:t>
      </w:r>
      <w:r w:rsidRPr="00C53FBF">
        <w:t>地址的对应关系，通过学习数据帧的源</w:t>
      </w:r>
      <w:r w:rsidRPr="00C53FBF">
        <w:t xml:space="preserve"> MAC </w:t>
      </w:r>
      <w:r w:rsidRPr="00C53FBF">
        <w:t>地址构建，用于快速确定数据转发路径。</w:t>
      </w:r>
    </w:p>
    <w:p w:rsidR="00743994" w:rsidRPr="00C53FBF" w:rsidRDefault="00C53FBF" w:rsidP="00C53FBF">
      <w:pPr>
        <w:spacing w:before="120" w:after="120"/>
        <w:ind w:firstLine="420"/>
        <w:rPr>
          <w:rFonts w:hint="eastAsia"/>
        </w:rPr>
      </w:pPr>
      <w:r w:rsidRPr="00C53FBF">
        <w:rPr>
          <w:b/>
          <w:bCs/>
        </w:rPr>
        <w:t>控制单元</w:t>
      </w:r>
      <w:r w:rsidRPr="00C53FBF">
        <w:t>：负责管理交换机，处理协议（如生成树协议</w:t>
      </w:r>
      <w:r w:rsidRPr="00C53FBF">
        <w:t xml:space="preserve"> STP</w:t>
      </w:r>
      <w:r w:rsidRPr="00C53FBF">
        <w:t>）、配置、流量控制等，确保交换机正常运行和网络无环。</w:t>
      </w:r>
    </w:p>
    <w:permEnd w:id="1311001509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 w:rsidR="00C85D8A" w:rsidRPr="000A6C1A" w:rsidRDefault="00C85D8A" w:rsidP="00C85D8A">
      <w:pPr>
        <w:pStyle w:val="a0"/>
      </w:pPr>
      <w:r>
        <w:rPr>
          <w:rFonts w:hint="eastAsia"/>
        </w:rPr>
        <w:t>代码上传于：。</w:t>
      </w:r>
      <w:permStart w:id="730233524" w:edGrp="everyone"/>
    </w:p>
    <w:permEnd w:id="730233524"/>
    <w:p w:rsidR="00F55304" w:rsidRPr="00914C65" w:rsidRDefault="00F55304" w:rsidP="00914C65"/>
    <w:sectPr w:rsidR="00F55304" w:rsidRPr="00914C65" w:rsidSect="00C85D8A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2806" w:right="1797" w:bottom="1440" w:left="1797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63B77" w:rsidRDefault="00763B77" w:rsidP="00B65163">
      <w:r>
        <w:separator/>
      </w:r>
    </w:p>
  </w:endnote>
  <w:endnote w:type="continuationSeparator" w:id="0">
    <w:p w:rsidR="00763B77" w:rsidRDefault="00763B77" w:rsidP="00B6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公文黑体">
    <w:charset w:val="86"/>
    <w:family w:val="auto"/>
    <w:pitch w:val="variable"/>
    <w:sig w:usb0="A00002BF" w:usb1="38CF7CFA" w:usb2="00000016" w:usb3="00000000" w:csb0="00040001" w:csb1="00000000"/>
  </w:font>
  <w:font w:name="方正公文楷体">
    <w:charset w:val="86"/>
    <w:family w:val="auto"/>
    <w:pitch w:val="variable"/>
    <w:sig w:usb0="A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581E" w:rsidRDefault="0004581E" w:rsidP="005A6E2E">
    <w:pPr>
      <w:pStyle w:val="a6"/>
    </w:pPr>
    <w:r w:rsidRPr="0004581E">
      <w:rPr>
        <w:rFonts w:hint="eastAsia"/>
      </w:rPr>
      <w:t>第</w:t>
    </w:r>
    <w:sdt>
      <w:sdtPr>
        <w:id w:val="296963000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PAGE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rPr>
                <w:lang w:val="zh-CN"/>
              </w:rPr>
              <w:t xml:space="preserve"> </w:t>
            </w:r>
            <w:r w:rsidRPr="0004581E">
              <w:rPr>
                <w:rFonts w:hint="eastAsia"/>
                <w:lang w:val="zh-CN"/>
              </w:rPr>
              <w:t>页，共</w:t>
            </w:r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NUMPAGES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t xml:space="preserve"> </w:t>
            </w:r>
            <w:r w:rsidRPr="0004581E">
              <w:rPr>
                <w:rFonts w:hint="eastAsia"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63B77" w:rsidRDefault="00763B77" w:rsidP="00B65163">
      <w:r>
        <w:separator/>
      </w:r>
    </w:p>
  </w:footnote>
  <w:footnote w:type="continuationSeparator" w:id="0">
    <w:p w:rsidR="00763B77" w:rsidRDefault="00763B77" w:rsidP="00B6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27074E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2" o:spid="_x0000_s1026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Pr="009851B4" w:rsidRDefault="00841B6D" w:rsidP="009851B4">
    <w:pPr>
      <w:ind w:leftChars="-748" w:left="-179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5C3827" wp14:editId="12E32955">
              <wp:simplePos x="0" y="0"/>
              <wp:positionH relativeFrom="column">
                <wp:posOffset>958367</wp:posOffset>
              </wp:positionH>
              <wp:positionV relativeFrom="paragraph">
                <wp:posOffset>1130198</wp:posOffset>
              </wp:positionV>
              <wp:extent cx="3810000" cy="468173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 w:rsidRPr="00DC1CE4">
                            <w:rPr>
                              <w:rFonts w:ascii="华文行楷" w:eastAsia="华文行楷" w:hint="eastAsia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 w:rsidRPr="00DC1CE4"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C382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75.45pt;margin-top:89pt;width:300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 w:rsidRPr="00DC1CE4">
                      <w:rPr>
                        <w:rFonts w:ascii="华文行楷" w:eastAsia="华文行楷" w:hint="eastAsia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 w:rsidRPr="00DC1CE4"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  <w:t>UNIVERSITY</w:t>
                    </w:r>
                  </w:p>
                </w:txbxContent>
              </v:textbox>
            </v:shape>
          </w:pict>
        </mc:Fallback>
      </mc:AlternateContent>
    </w:r>
    <w:r w:rsidR="00DC1CE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B54A57" wp14:editId="58F1C8BD">
              <wp:simplePos x="0" y="0"/>
              <wp:positionH relativeFrom="column">
                <wp:posOffset>-600613</wp:posOffset>
              </wp:positionH>
              <wp:positionV relativeFrom="paragraph">
                <wp:posOffset>1539863</wp:posOffset>
              </wp:positionV>
              <wp:extent cx="6648946" cy="414700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Theme="majorHAnsi" w:eastAsia="华文行楷" w:hAnsiTheme="majorHAnsi" w:hint="eastAsia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 xml:space="preserve"> No. 422, Siming South Road, Xiamen, Fujian, China. 361005</w:t>
                          </w: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54A57" id="文本框 2" o:spid="_x0000_s1027" type="#_x0000_t202" style="position:absolute;left:0;text-align:left;margin-left:-47.3pt;margin-top:121.25pt;width:523.5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Theme="majorHAnsi" w:eastAsia="华文行楷" w:hAnsiTheme="majorHAnsi" w:hint="eastAsia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 xml:space="preserve"> No. 422, Siming South Road, Xiamen, Fujian, China. 361005</w:t>
                    </w: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 w:rsidR="009851B4" w:rsidRPr="009851B4">
      <w:rPr>
        <w:noProof/>
      </w:rPr>
      <w:drawing>
        <wp:inline distT="0" distB="0" distL="0" distR="0" wp14:anchorId="4EAEF265" wp14:editId="2895F093">
          <wp:extent cx="7562123" cy="1982419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1B3AE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1" o:spid="_x0000_s1025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1B5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D7C7ED9"/>
    <w:multiLevelType w:val="multilevel"/>
    <w:tmpl w:val="2226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40554"/>
    <w:multiLevelType w:val="multilevel"/>
    <w:tmpl w:val="4618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15BA4"/>
    <w:multiLevelType w:val="multilevel"/>
    <w:tmpl w:val="CAA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E6613"/>
    <w:multiLevelType w:val="multilevel"/>
    <w:tmpl w:val="710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B4239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828789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18E112F8"/>
    <w:multiLevelType w:val="multilevel"/>
    <w:tmpl w:val="B11C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21A8D"/>
    <w:multiLevelType w:val="multilevel"/>
    <w:tmpl w:val="A420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A1217"/>
    <w:multiLevelType w:val="multilevel"/>
    <w:tmpl w:val="618E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E4E77"/>
    <w:multiLevelType w:val="multilevel"/>
    <w:tmpl w:val="CF46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03190"/>
    <w:multiLevelType w:val="multilevel"/>
    <w:tmpl w:val="20E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44236"/>
    <w:multiLevelType w:val="multilevel"/>
    <w:tmpl w:val="BA1E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7760D"/>
    <w:multiLevelType w:val="multilevel"/>
    <w:tmpl w:val="395C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AE19EA"/>
    <w:multiLevelType w:val="multilevel"/>
    <w:tmpl w:val="CAC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011EB"/>
    <w:multiLevelType w:val="multilevel"/>
    <w:tmpl w:val="0EF8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FC3D78"/>
    <w:multiLevelType w:val="multilevel"/>
    <w:tmpl w:val="B362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5A56EA"/>
    <w:multiLevelType w:val="multilevel"/>
    <w:tmpl w:val="4850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B25C06"/>
    <w:multiLevelType w:val="hybridMultilevel"/>
    <w:tmpl w:val="4690784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3F8E7734"/>
    <w:multiLevelType w:val="multilevel"/>
    <w:tmpl w:val="A00E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6D0F14"/>
    <w:multiLevelType w:val="multilevel"/>
    <w:tmpl w:val="50B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9043CF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49144FAA"/>
    <w:multiLevelType w:val="multilevel"/>
    <w:tmpl w:val="C34E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85B43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554C076D"/>
    <w:multiLevelType w:val="multilevel"/>
    <w:tmpl w:val="44A8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80E04"/>
    <w:multiLevelType w:val="multilevel"/>
    <w:tmpl w:val="B516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C69C4"/>
    <w:multiLevelType w:val="multilevel"/>
    <w:tmpl w:val="BCB6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01BC1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66EC28B7"/>
    <w:multiLevelType w:val="multilevel"/>
    <w:tmpl w:val="80D6F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2B25D4"/>
    <w:multiLevelType w:val="multilevel"/>
    <w:tmpl w:val="ED3A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5F232B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1" w15:restartNumberingAfterBreak="0">
    <w:nsid w:val="79F211D2"/>
    <w:multiLevelType w:val="hybridMultilevel"/>
    <w:tmpl w:val="9FE4729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2" w15:restartNumberingAfterBreak="0">
    <w:nsid w:val="7AF01EBD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3" w15:restartNumberingAfterBreak="0">
    <w:nsid w:val="7E8B7F8F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735130159">
    <w:abstractNumId w:val="31"/>
  </w:num>
  <w:num w:numId="2" w16cid:durableId="1959292476">
    <w:abstractNumId w:val="33"/>
  </w:num>
  <w:num w:numId="3" w16cid:durableId="1131292591">
    <w:abstractNumId w:val="23"/>
  </w:num>
  <w:num w:numId="4" w16cid:durableId="486749982">
    <w:abstractNumId w:val="6"/>
  </w:num>
  <w:num w:numId="5" w16cid:durableId="1650741933">
    <w:abstractNumId w:val="18"/>
  </w:num>
  <w:num w:numId="6" w16cid:durableId="728918739">
    <w:abstractNumId w:val="30"/>
  </w:num>
  <w:num w:numId="7" w16cid:durableId="1514220284">
    <w:abstractNumId w:val="5"/>
  </w:num>
  <w:num w:numId="8" w16cid:durableId="1481923278">
    <w:abstractNumId w:val="0"/>
  </w:num>
  <w:num w:numId="9" w16cid:durableId="372728569">
    <w:abstractNumId w:val="32"/>
  </w:num>
  <w:num w:numId="10" w16cid:durableId="540214028">
    <w:abstractNumId w:val="21"/>
  </w:num>
  <w:num w:numId="11" w16cid:durableId="850339802">
    <w:abstractNumId w:val="27"/>
  </w:num>
  <w:num w:numId="12" w16cid:durableId="1658924807">
    <w:abstractNumId w:val="16"/>
  </w:num>
  <w:num w:numId="13" w16cid:durableId="361856784">
    <w:abstractNumId w:val="26"/>
  </w:num>
  <w:num w:numId="14" w16cid:durableId="186574630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75551318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662196407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98404475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615253120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935162159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674303057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044327274">
    <w:abstractNumId w:val="25"/>
  </w:num>
  <w:num w:numId="22" w16cid:durableId="305815129">
    <w:abstractNumId w:val="28"/>
  </w:num>
  <w:num w:numId="23" w16cid:durableId="116292695">
    <w:abstractNumId w:val="10"/>
  </w:num>
  <w:num w:numId="24" w16cid:durableId="1505902609">
    <w:abstractNumId w:val="13"/>
  </w:num>
  <w:num w:numId="25" w16cid:durableId="31732733">
    <w:abstractNumId w:val="4"/>
  </w:num>
  <w:num w:numId="26" w16cid:durableId="22217265">
    <w:abstractNumId w:val="14"/>
  </w:num>
  <w:num w:numId="27" w16cid:durableId="1510948415">
    <w:abstractNumId w:val="2"/>
  </w:num>
  <w:num w:numId="28" w16cid:durableId="251790366">
    <w:abstractNumId w:val="19"/>
  </w:num>
  <w:num w:numId="29" w16cid:durableId="1751001698">
    <w:abstractNumId w:val="17"/>
  </w:num>
  <w:num w:numId="30" w16cid:durableId="1215853570">
    <w:abstractNumId w:val="9"/>
  </w:num>
  <w:num w:numId="31" w16cid:durableId="1388990132">
    <w:abstractNumId w:val="29"/>
  </w:num>
  <w:num w:numId="32" w16cid:durableId="2048026701">
    <w:abstractNumId w:val="8"/>
  </w:num>
  <w:num w:numId="33" w16cid:durableId="1237400539">
    <w:abstractNumId w:val="7"/>
  </w:num>
  <w:num w:numId="34" w16cid:durableId="1125739235">
    <w:abstractNumId w:val="1"/>
  </w:num>
  <w:num w:numId="35" w16cid:durableId="1366061047">
    <w:abstractNumId w:val="20"/>
  </w:num>
  <w:num w:numId="36" w16cid:durableId="460151597">
    <w:abstractNumId w:val="24"/>
  </w:num>
  <w:num w:numId="37" w16cid:durableId="1679773431">
    <w:abstractNumId w:val="3"/>
  </w:num>
  <w:num w:numId="38" w16cid:durableId="258686161">
    <w:abstractNumId w:val="22"/>
  </w:num>
  <w:num w:numId="39" w16cid:durableId="11089648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attachedTemplate r:id="rId1"/>
  <w:documentProtection w:edit="readOnly" w:enforcement="0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A0"/>
    <w:rsid w:val="00027EC4"/>
    <w:rsid w:val="000418A6"/>
    <w:rsid w:val="0004581E"/>
    <w:rsid w:val="0007526B"/>
    <w:rsid w:val="00092D3A"/>
    <w:rsid w:val="000A0703"/>
    <w:rsid w:val="000E5427"/>
    <w:rsid w:val="00144897"/>
    <w:rsid w:val="00163E90"/>
    <w:rsid w:val="00172F78"/>
    <w:rsid w:val="00190EC9"/>
    <w:rsid w:val="001E3AE3"/>
    <w:rsid w:val="001F0529"/>
    <w:rsid w:val="00232FEE"/>
    <w:rsid w:val="003219C5"/>
    <w:rsid w:val="00373EA5"/>
    <w:rsid w:val="00390FF7"/>
    <w:rsid w:val="003A2804"/>
    <w:rsid w:val="003A3FD4"/>
    <w:rsid w:val="003B1A3A"/>
    <w:rsid w:val="00434F41"/>
    <w:rsid w:val="00453153"/>
    <w:rsid w:val="00463A8C"/>
    <w:rsid w:val="00496AFF"/>
    <w:rsid w:val="004A3A1B"/>
    <w:rsid w:val="00512233"/>
    <w:rsid w:val="00536E1A"/>
    <w:rsid w:val="00556EED"/>
    <w:rsid w:val="0057466E"/>
    <w:rsid w:val="00591CA0"/>
    <w:rsid w:val="005A1469"/>
    <w:rsid w:val="005A6E2E"/>
    <w:rsid w:val="005B15B0"/>
    <w:rsid w:val="00622ABF"/>
    <w:rsid w:val="00643C85"/>
    <w:rsid w:val="00644C26"/>
    <w:rsid w:val="00652A6D"/>
    <w:rsid w:val="006855EE"/>
    <w:rsid w:val="00721F56"/>
    <w:rsid w:val="00743994"/>
    <w:rsid w:val="00743B9C"/>
    <w:rsid w:val="00761521"/>
    <w:rsid w:val="00763B77"/>
    <w:rsid w:val="007D2089"/>
    <w:rsid w:val="00825FFD"/>
    <w:rsid w:val="00835466"/>
    <w:rsid w:val="00841B6D"/>
    <w:rsid w:val="008508DF"/>
    <w:rsid w:val="008972A2"/>
    <w:rsid w:val="008A454D"/>
    <w:rsid w:val="008E63DF"/>
    <w:rsid w:val="00914C65"/>
    <w:rsid w:val="009262BB"/>
    <w:rsid w:val="009311C4"/>
    <w:rsid w:val="009450F7"/>
    <w:rsid w:val="00977281"/>
    <w:rsid w:val="009851B4"/>
    <w:rsid w:val="009B4B8F"/>
    <w:rsid w:val="009C4500"/>
    <w:rsid w:val="00A2286A"/>
    <w:rsid w:val="00A27FDB"/>
    <w:rsid w:val="00A30A96"/>
    <w:rsid w:val="00A31109"/>
    <w:rsid w:val="00A36013"/>
    <w:rsid w:val="00A7454F"/>
    <w:rsid w:val="00A971B5"/>
    <w:rsid w:val="00AB3660"/>
    <w:rsid w:val="00AB4521"/>
    <w:rsid w:val="00AB78A4"/>
    <w:rsid w:val="00AC01F7"/>
    <w:rsid w:val="00AC211D"/>
    <w:rsid w:val="00AD23A6"/>
    <w:rsid w:val="00AE101A"/>
    <w:rsid w:val="00AF50C8"/>
    <w:rsid w:val="00B517CA"/>
    <w:rsid w:val="00B65163"/>
    <w:rsid w:val="00B65504"/>
    <w:rsid w:val="00B76495"/>
    <w:rsid w:val="00C53FBF"/>
    <w:rsid w:val="00C66610"/>
    <w:rsid w:val="00C85D8A"/>
    <w:rsid w:val="00C91A34"/>
    <w:rsid w:val="00D056BF"/>
    <w:rsid w:val="00D144A8"/>
    <w:rsid w:val="00D238D9"/>
    <w:rsid w:val="00D26425"/>
    <w:rsid w:val="00D37C0D"/>
    <w:rsid w:val="00D874E3"/>
    <w:rsid w:val="00D91F73"/>
    <w:rsid w:val="00D93D91"/>
    <w:rsid w:val="00DA5F1C"/>
    <w:rsid w:val="00DC1CE4"/>
    <w:rsid w:val="00E1396A"/>
    <w:rsid w:val="00E6694B"/>
    <w:rsid w:val="00E80092"/>
    <w:rsid w:val="00F2326D"/>
    <w:rsid w:val="00F32737"/>
    <w:rsid w:val="00F374CC"/>
    <w:rsid w:val="00F428A3"/>
    <w:rsid w:val="00F55304"/>
    <w:rsid w:val="00FB4FF0"/>
    <w:rsid w:val="00FB6223"/>
    <w:rsid w:val="00FC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21FBAF"/>
  <w15:chartTrackingRefBased/>
  <w15:docId w15:val="{08F5BA1E-02EE-465A-AF77-4634A0E7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30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85D8A"/>
    <w:pPr>
      <w:spacing w:beforeLines="100" w:before="100"/>
      <w:ind w:left="200" w:hangingChars="200" w:hanging="200"/>
      <w:outlineLvl w:val="0"/>
    </w:pPr>
    <w:rPr>
      <w:rFonts w:asciiTheme="majorHAnsi" w:eastAsiaTheme="majorEastAsia" w:hAnsiTheme="majorHAnsi"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85D8A"/>
    <w:pPr>
      <w:keepNext/>
      <w:keepLines/>
      <w:outlineLvl w:val="1"/>
    </w:pPr>
    <w:rPr>
      <w:rFonts w:asciiTheme="minorHAnsi" w:eastAsiaTheme="minorEastAsia" w:hAnsiTheme="minorHAnsi" w:cstheme="majorBidi"/>
      <w:b/>
      <w:bCs w:val="0"/>
      <w:sz w:val="28"/>
    </w:rPr>
  </w:style>
  <w:style w:type="paragraph" w:styleId="3">
    <w:name w:val="heading 3"/>
    <w:basedOn w:val="2"/>
    <w:next w:val="a0"/>
    <w:link w:val="30"/>
    <w:uiPriority w:val="9"/>
    <w:qFormat/>
    <w:rsid w:val="00C85D8A"/>
    <w:pPr>
      <w:keepLines w:val="0"/>
      <w:widowControl/>
      <w:adjustRightInd w:val="0"/>
      <w:spacing w:before="50" w:after="50" w:line="360" w:lineRule="auto"/>
      <w:ind w:left="1418" w:firstLineChars="0" w:hanging="567"/>
      <w:outlineLvl w:val="2"/>
    </w:pPr>
    <w:rPr>
      <w:rFonts w:eastAsiaTheme="majorEastAsia"/>
      <w:b w:val="0"/>
      <w:bCs/>
      <w:kern w:val="32"/>
    </w:rPr>
  </w:style>
  <w:style w:type="paragraph" w:styleId="4">
    <w:name w:val="heading 4"/>
    <w:basedOn w:val="3"/>
    <w:next w:val="a0"/>
    <w:link w:val="40"/>
    <w:uiPriority w:val="9"/>
    <w:qFormat/>
    <w:rsid w:val="00C85D8A"/>
    <w:pPr>
      <w:ind w:left="1984" w:hangingChars="400" w:hanging="400"/>
      <w:outlineLvl w:val="3"/>
    </w:pPr>
    <w:rPr>
      <w:rFonts w:eastAsiaTheme="minorEastAsia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65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51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6E2E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5A6E2E"/>
    <w:rPr>
      <w:szCs w:val="18"/>
    </w:rPr>
  </w:style>
  <w:style w:type="paragraph" w:styleId="a0">
    <w:name w:val="List Paragraph"/>
    <w:basedOn w:val="a"/>
    <w:link w:val="a8"/>
    <w:uiPriority w:val="34"/>
    <w:qFormat/>
    <w:rsid w:val="00C85D8A"/>
    <w:pPr>
      <w:spacing w:beforeLines="50" w:before="180" w:afterLines="50" w:after="180" w:line="360" w:lineRule="auto"/>
      <w:ind w:firstLineChars="200" w:firstLine="480"/>
    </w:pPr>
    <w:rPr>
      <w:szCs w:val="28"/>
    </w:rPr>
  </w:style>
  <w:style w:type="character" w:styleId="a9">
    <w:name w:val="Hyperlink"/>
    <w:basedOn w:val="a1"/>
    <w:uiPriority w:val="99"/>
    <w:unhideWhenUsed/>
    <w:rsid w:val="00B65163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B65163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uiPriority w:val="10"/>
    <w:qFormat/>
    <w:rsid w:val="00D91F73"/>
    <w:pPr>
      <w:spacing w:beforeLines="100" w:before="100" w:afterLines="100" w:after="100" w:line="360" w:lineRule="auto"/>
      <w:jc w:val="center"/>
    </w:pPr>
    <w:rPr>
      <w:rFonts w:asciiTheme="majorHAnsi" w:eastAsiaTheme="majorEastAsia" w:hAnsiTheme="majorHAnsi"/>
      <w:spacing w:val="10"/>
      <w:sz w:val="36"/>
      <w:szCs w:val="36"/>
    </w:rPr>
  </w:style>
  <w:style w:type="character" w:customStyle="1" w:styleId="ac">
    <w:name w:val="标题 字符"/>
    <w:basedOn w:val="a1"/>
    <w:link w:val="ab"/>
    <w:uiPriority w:val="10"/>
    <w:rsid w:val="00D91F73"/>
    <w:rPr>
      <w:rFonts w:asciiTheme="majorHAnsi" w:eastAsiaTheme="majorEastAsia" w:hAnsiTheme="majorHAnsi"/>
      <w:spacing w:val="10"/>
      <w:sz w:val="36"/>
      <w:szCs w:val="36"/>
    </w:rPr>
  </w:style>
  <w:style w:type="paragraph" w:styleId="ad">
    <w:name w:val="No Spacing"/>
    <w:uiPriority w:val="1"/>
    <w:qFormat/>
    <w:rsid w:val="00F55304"/>
    <w:pPr>
      <w:widowControl w:val="0"/>
      <w:jc w:val="both"/>
    </w:pPr>
    <w:rPr>
      <w:sz w:val="24"/>
    </w:rPr>
  </w:style>
  <w:style w:type="character" w:customStyle="1" w:styleId="a8">
    <w:name w:val="列表段落 字符"/>
    <w:basedOn w:val="a1"/>
    <w:link w:val="a0"/>
    <w:uiPriority w:val="34"/>
    <w:rsid w:val="00C85D8A"/>
    <w:rPr>
      <w:sz w:val="24"/>
      <w:szCs w:val="28"/>
    </w:rPr>
  </w:style>
  <w:style w:type="paragraph" w:styleId="ae">
    <w:name w:val="Subtitle"/>
    <w:basedOn w:val="a"/>
    <w:next w:val="a"/>
    <w:link w:val="af"/>
    <w:uiPriority w:val="11"/>
    <w:qFormat/>
    <w:rsid w:val="00D91F73"/>
    <w:pPr>
      <w:spacing w:beforeLines="50" w:before="50" w:afterLines="50" w:after="50" w:line="360" w:lineRule="auto"/>
      <w:jc w:val="center"/>
      <w:outlineLvl w:val="1"/>
    </w:pPr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af">
    <w:name w:val="副标题 字符"/>
    <w:basedOn w:val="a1"/>
    <w:link w:val="ae"/>
    <w:uiPriority w:val="11"/>
    <w:rsid w:val="00D91F73"/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85D8A"/>
    <w:rPr>
      <w:rFonts w:asciiTheme="majorHAnsi" w:eastAsiaTheme="majorEastAsia" w:hAnsiTheme="majorHAnsi"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C85D8A"/>
    <w:rPr>
      <w:rFonts w:cstheme="majorBidi"/>
      <w:b/>
      <w:sz w:val="28"/>
      <w:szCs w:val="32"/>
    </w:rPr>
  </w:style>
  <w:style w:type="character" w:styleId="af0">
    <w:name w:val="Emphasis"/>
    <w:basedOn w:val="a1"/>
    <w:uiPriority w:val="20"/>
    <w:qFormat/>
    <w:rsid w:val="00F55304"/>
    <w:rPr>
      <w:rFonts w:asciiTheme="minorHAnsi" w:eastAsia="方正公文楷体" w:hAnsiTheme="minorHAnsi"/>
      <w:b w:val="0"/>
      <w:i w:val="0"/>
      <w:iCs/>
    </w:rPr>
  </w:style>
  <w:style w:type="character" w:styleId="af1">
    <w:name w:val="Intense Emphasis"/>
    <w:basedOn w:val="af0"/>
    <w:uiPriority w:val="21"/>
    <w:qFormat/>
    <w:rsid w:val="00F55304"/>
    <w:rPr>
      <w:rFonts w:asciiTheme="majorHAnsi" w:eastAsia="方正公文黑体" w:hAnsiTheme="majorHAnsi"/>
      <w:b w:val="0"/>
      <w:i w:val="0"/>
      <w:iCs w:val="0"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F55304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</w:rPr>
  </w:style>
  <w:style w:type="character" w:customStyle="1" w:styleId="af3">
    <w:name w:val="引用 字符"/>
    <w:basedOn w:val="a1"/>
    <w:link w:val="af2"/>
    <w:uiPriority w:val="29"/>
    <w:rsid w:val="00F55304"/>
    <w:rPr>
      <w:rFonts w:eastAsia="方正公文楷体"/>
      <w:iCs/>
      <w:color w:val="404040" w:themeColor="text1" w:themeTint="BF"/>
      <w:sz w:val="28"/>
    </w:rPr>
  </w:style>
  <w:style w:type="paragraph" w:styleId="af4">
    <w:name w:val="Intense Quote"/>
    <w:basedOn w:val="a"/>
    <w:next w:val="a"/>
    <w:link w:val="af5"/>
    <w:uiPriority w:val="30"/>
    <w:qFormat/>
    <w:rsid w:val="00F55304"/>
    <w:pPr>
      <w:pBdr>
        <w:left w:val="single" w:sz="18" w:space="4" w:color="4472C4" w:themeColor="accent1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</w:rPr>
  </w:style>
  <w:style w:type="character" w:customStyle="1" w:styleId="af5">
    <w:name w:val="明显引用 字符"/>
    <w:basedOn w:val="a1"/>
    <w:link w:val="af4"/>
    <w:uiPriority w:val="30"/>
    <w:rsid w:val="00F55304"/>
    <w:rPr>
      <w:rFonts w:eastAsia="方正公文楷体"/>
      <w:iCs/>
      <w:color w:val="4472C4" w:themeColor="accent1"/>
      <w:sz w:val="28"/>
    </w:rPr>
  </w:style>
  <w:style w:type="character" w:customStyle="1" w:styleId="30">
    <w:name w:val="标题 3 字符"/>
    <w:basedOn w:val="a1"/>
    <w:link w:val="3"/>
    <w:uiPriority w:val="9"/>
    <w:rsid w:val="00C85D8A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85D8A"/>
    <w:rPr>
      <w:rFonts w:cstheme="majorBidi"/>
      <w:b/>
      <w:bCs/>
      <w:kern w:val="32"/>
      <w:sz w:val="24"/>
      <w:szCs w:val="32"/>
    </w:rPr>
  </w:style>
  <w:style w:type="table" w:styleId="af6">
    <w:name w:val="Table Grid"/>
    <w:basedOn w:val="a2"/>
    <w:uiPriority w:val="39"/>
    <w:rsid w:val="00C85D8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6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7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5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7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5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63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60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4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8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un\Desktop\&#35745;&#31639;&#26426;&#32593;&#32476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TotalTime>448</TotalTime>
  <Pages>3</Pages>
  <Words>434</Words>
  <Characters>670</Characters>
  <Application>Microsoft Office Word</Application>
  <DocSecurity>0</DocSecurity>
  <Lines>67</Lines>
  <Paragraphs>84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厦门大学作业纸</dc:title>
  <dc:subject/>
  <dc:creator>苏一涵</dc:creator>
  <cp:keywords/>
  <dc:description/>
  <cp:lastModifiedBy>一涵 苏</cp:lastModifiedBy>
  <cp:revision>12</cp:revision>
  <cp:lastPrinted>2022-09-05T05:36:00Z</cp:lastPrinted>
  <dcterms:created xsi:type="dcterms:W3CDTF">2025-02-23T13:05:00Z</dcterms:created>
  <dcterms:modified xsi:type="dcterms:W3CDTF">2025-05-14T10:30:00Z</dcterms:modified>
</cp:coreProperties>
</file>
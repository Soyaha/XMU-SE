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r w:rsidR="00390FF7">
        <w:rPr>
          <w:rFonts w:hint="eastAsia"/>
          <w:u w:val="single"/>
        </w:rPr>
        <w:t>15</w:t>
      </w:r>
      <w:r w:rsidRPr="00C85D8A">
        <w:rPr>
          <w:rFonts w:hint="eastAsia"/>
          <w:u w:val="single"/>
        </w:rPr>
        <w:t xml:space="preserve">课　</w:t>
      </w:r>
      <w:r w:rsidR="00390FF7" w:rsidRPr="00390FF7">
        <w:rPr>
          <w:u w:val="single"/>
        </w:rPr>
        <w:t>域名系统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31856597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31856597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916131735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916131735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437589884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苏一涵</w:t>
      </w:r>
      <w:permEnd w:id="437589884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89285203" w:edGrp="everyone" w:colFirst="1" w:colLast="1"/>
            <w:permStart w:id="1286371648" w:edGrp="everyone" w:colFirst="2" w:colLast="2"/>
            <w:permStart w:id="1433740208" w:edGrp="everyone" w:colFirst="3" w:colLast="3"/>
            <w:permStart w:id="393420852" w:edGrp="everyone" w:colFirst="4" w:colLast="4"/>
            <w:permStart w:id="50218048" w:edGrp="everyone" w:colFirst="5" w:colLast="5"/>
            <w:permStart w:id="1610447251" w:edGrp="everyone" w:colFirst="6" w:colLast="6"/>
            <w:permStart w:id="1102988036" w:edGrp="everyone" w:colFirst="7" w:colLast="7"/>
            <w:permStart w:id="271337253" w:edGrp="everyone" w:colFirst="8" w:colLast="8"/>
            <w:permStart w:id="2139827602" w:edGrp="everyone" w:colFirst="9" w:colLast="9"/>
            <w:permStart w:id="809245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622ABF" w:rsidRPr="00C85D8A" w:rsidRDefault="00390FF7" w:rsidP="00622AB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permEnd w:id="189285203"/>
      <w:permEnd w:id="1286371648"/>
      <w:permEnd w:id="1433740208"/>
      <w:permEnd w:id="393420852"/>
      <w:permEnd w:id="50218048"/>
      <w:permEnd w:id="1610447251"/>
      <w:permEnd w:id="1102988036"/>
      <w:permEnd w:id="271337253"/>
      <w:permEnd w:id="2139827602"/>
      <w:permEnd w:id="809245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528314746" w:edGrp="everyone" w:colFirst="1" w:colLast="1"/>
            <w:permStart w:id="737099514" w:edGrp="everyone" w:colFirst="2" w:colLast="2"/>
            <w:permStart w:id="1662197273" w:edGrp="everyone" w:colFirst="3" w:colLast="3"/>
            <w:permStart w:id="412033366" w:edGrp="everyone" w:colFirst="4" w:colLast="4"/>
            <w:permStart w:id="1120034139" w:edGrp="everyone" w:colFirst="5" w:colLast="5"/>
            <w:permStart w:id="600137304" w:edGrp="everyone" w:colFirst="6" w:colLast="6"/>
            <w:permStart w:id="1271296506" w:edGrp="everyone" w:colFirst="7" w:colLast="7"/>
            <w:permStart w:id="198853232" w:edGrp="everyone" w:colFirst="8" w:colLast="8"/>
            <w:permStart w:id="511861827" w:edGrp="everyone" w:colFirst="9" w:colLast="9"/>
            <w:permStart w:id="2091719317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390FF7" w:rsidP="00C8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</w:p>
        </w:tc>
      </w:tr>
      <w:permEnd w:id="528314746"/>
      <w:permEnd w:id="737099514"/>
      <w:permEnd w:id="1662197273"/>
      <w:permEnd w:id="412033366"/>
      <w:permEnd w:id="1120034139"/>
      <w:permEnd w:id="600137304"/>
      <w:permEnd w:id="1271296506"/>
      <w:permEnd w:id="198853232"/>
      <w:permEnd w:id="511861827"/>
      <w:permEnd w:id="2091719317"/>
      <w:tr w:rsidR="00A2286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A2286A" w:rsidRPr="00C85D8A" w:rsidRDefault="00A2286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A2286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A2286A" w:rsidRPr="00C85D8A" w:rsidRDefault="00A2286A" w:rsidP="00C85D8A">
            <w:pPr>
              <w:jc w:val="center"/>
            </w:pPr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A2286A" w:rsidRPr="00C85D8A" w:rsidRDefault="00390FF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A2286A" w:rsidRPr="00C85D8A" w:rsidRDefault="00390FF7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A2286A" w:rsidRPr="00C85D8A" w:rsidRDefault="00390FF7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</w:tr>
    </w:tbl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977616447" w:edGrp="everyone"/>
      <w:r>
        <w:rPr>
          <w:rFonts w:hint="eastAsia"/>
        </w:rPr>
        <w:t>第</w:t>
      </w:r>
      <w:r w:rsidR="00390FF7">
        <w:rPr>
          <w:rFonts w:hint="eastAsia"/>
        </w:rPr>
        <w:t>1</w:t>
      </w:r>
      <w:r>
        <w:rPr>
          <w:rFonts w:hint="eastAsia"/>
        </w:rPr>
        <w:t>题</w:t>
      </w:r>
    </w:p>
    <w:p w:rsidR="00390FF7" w:rsidRDefault="00390FF7" w:rsidP="00FB4FF0">
      <w:pPr>
        <w:spacing w:before="120" w:after="120"/>
        <w:ind w:firstLine="420"/>
      </w:pPr>
      <w:r w:rsidRPr="00390FF7">
        <w:t>计算机接到另一个未用接口后会正常工作。原因如下：</w:t>
      </w:r>
    </w:p>
    <w:p w:rsidR="00AD23A6" w:rsidRPr="00AD23A6" w:rsidRDefault="00390FF7" w:rsidP="00FB4FF0">
      <w:pPr>
        <w:spacing w:before="120" w:after="120"/>
        <w:ind w:firstLine="420"/>
        <w:rPr>
          <w:rFonts w:hint="eastAsia"/>
        </w:rPr>
      </w:pPr>
      <w:r w:rsidRPr="00390FF7">
        <w:t>交换机通过学习数据帧中的源</w:t>
      </w:r>
      <w:r w:rsidRPr="00390FF7">
        <w:t xml:space="preserve"> MAC </w:t>
      </w:r>
      <w:r w:rsidRPr="00390FF7">
        <w:t>地址来构建和更新</w:t>
      </w:r>
      <w:r w:rsidRPr="00390FF7">
        <w:t xml:space="preserve"> MAC </w:t>
      </w:r>
      <w:r w:rsidRPr="00390FF7">
        <w:t>地址表，将</w:t>
      </w:r>
      <w:r w:rsidRPr="00390FF7">
        <w:t xml:space="preserve"> MAC </w:t>
      </w:r>
      <w:r w:rsidRPr="00390FF7">
        <w:t>地址与接口进行关联。当计算机连接到新接口时，交换机会检测到该计算机发送的数据帧，从而学习其</w:t>
      </w:r>
      <w:r w:rsidRPr="00390FF7">
        <w:t xml:space="preserve"> MAC </w:t>
      </w:r>
      <w:r w:rsidRPr="00390FF7">
        <w:t>地址并将其与新接口绑定到</w:t>
      </w:r>
      <w:r w:rsidRPr="00390FF7">
        <w:t xml:space="preserve"> MAC </w:t>
      </w:r>
      <w:r w:rsidRPr="00390FF7">
        <w:t>地址表中。只要新接口硬件正常且配置无误，交换机就能依据更新后的</w:t>
      </w:r>
      <w:r w:rsidRPr="00390FF7">
        <w:t xml:space="preserve"> MAC </w:t>
      </w:r>
      <w:r w:rsidRPr="00390FF7">
        <w:t>地址表正确转发该计算机的数据帧，因此计算机可以正常工作。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lastRenderedPageBreak/>
        <w:t>第</w:t>
      </w:r>
      <w:r w:rsidR="00390FF7">
        <w:rPr>
          <w:rFonts w:hint="eastAsia"/>
        </w:rPr>
        <w:t>2</w:t>
      </w:r>
      <w:r>
        <w:rPr>
          <w:rFonts w:hint="eastAsia"/>
        </w:rPr>
        <w:t>题</w:t>
      </w:r>
    </w:p>
    <w:p w:rsidR="00453153" w:rsidRPr="00FB4FF0" w:rsidRDefault="00390FF7" w:rsidP="00390FF7">
      <w:pPr>
        <w:spacing w:before="120" w:after="120"/>
        <w:ind w:firstLine="420"/>
        <w:rPr>
          <w:rFonts w:hint="eastAsia"/>
        </w:rPr>
      </w:pPr>
      <w:r w:rsidRPr="00390FF7">
        <w:t>当两个交换机之间的连接链路发生故障时，该方案不能正常工作。因为每个交换机依赖指向另一个交换机的缺省路由进行通信，若链路故障，缺省路由失效，分组无法通过该链路传输，导致两个交换机间无法正常通信。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163E90">
        <w:rPr>
          <w:rFonts w:hint="eastAsia"/>
        </w:rPr>
        <w:t>3</w:t>
      </w:r>
      <w:r>
        <w:rPr>
          <w:rFonts w:hint="eastAsia"/>
        </w:rPr>
        <w:t>题</w:t>
      </w:r>
    </w:p>
    <w:p w:rsidR="00390FF7" w:rsidRPr="00FB4FF0" w:rsidRDefault="00390FF7" w:rsidP="00390FF7">
      <w:pPr>
        <w:spacing w:before="120" w:after="120"/>
        <w:ind w:firstLine="420"/>
        <w:rPr>
          <w:rFonts w:hint="eastAsia"/>
        </w:rPr>
      </w:pPr>
      <w:r w:rsidRPr="00390FF7">
        <w:t>交换机的转发表</w:t>
      </w:r>
      <w:r w:rsidRPr="00390FF7">
        <w:t> </w:t>
      </w:r>
      <w:r w:rsidRPr="00390FF7">
        <w:rPr>
          <w:b/>
          <w:bCs/>
        </w:rPr>
        <w:t>不总是变化</w:t>
      </w:r>
      <w:r w:rsidRPr="00390FF7">
        <w:t>。在距离矢量算法中，交换机根据邻居的距离矢量信息更新转发表。若邻居提供的距离矢量信息中，到各目的地的路径距离未优于或不同于当前转发表项，则转发表不变化；仅当新信息提供更优路径（如更小距离）或新的有效路径时，转发表才会更新。因此，接收邻居的距离矢量信息不必然导致转发表变化。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390FF7">
        <w:rPr>
          <w:rFonts w:hint="eastAsia"/>
        </w:rPr>
        <w:t>4</w:t>
      </w:r>
      <w:r>
        <w:rPr>
          <w:rFonts w:hint="eastAsia"/>
        </w:rPr>
        <w:t>题</w:t>
      </w:r>
    </w:p>
    <w:p w:rsidR="00743994" w:rsidRPr="00743994" w:rsidRDefault="00743994" w:rsidP="00743994">
      <w:pPr>
        <w:pStyle w:val="a0"/>
        <w:ind w:firstLine="482"/>
        <w:rPr>
          <w:b/>
          <w:bCs/>
        </w:rPr>
      </w:pPr>
      <w:r w:rsidRPr="00743994">
        <w:rPr>
          <w:b/>
          <w:bCs/>
        </w:rPr>
        <w:t xml:space="preserve">Switch 1 </w:t>
      </w:r>
      <w:r w:rsidRPr="00743994">
        <w:rPr>
          <w:b/>
          <w:bCs/>
        </w:rPr>
        <w:t>路由表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504"/>
        <w:gridCol w:w="3861"/>
      </w:tblGrid>
      <w:tr w:rsidR="00743994" w:rsidRPr="00743994" w:rsidTr="00743994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目标设备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跳数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路径（简略）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A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直接连接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B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直接连接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C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直接连接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lastRenderedPageBreak/>
              <w:t>Computer 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Switch1→Switch2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E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Switch1→Switch3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F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Switch1→Switch3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G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Switch1→Switch3→Switch4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H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Switch1→Switch3→Switch5</w:t>
            </w:r>
          </w:p>
        </w:tc>
      </w:tr>
    </w:tbl>
    <w:p w:rsidR="00743994" w:rsidRPr="00743994" w:rsidRDefault="00743994" w:rsidP="00743994">
      <w:pPr>
        <w:pStyle w:val="a0"/>
        <w:ind w:firstLine="482"/>
        <w:rPr>
          <w:b/>
          <w:bCs/>
        </w:rPr>
      </w:pPr>
      <w:r w:rsidRPr="00743994">
        <w:rPr>
          <w:b/>
          <w:bCs/>
        </w:rPr>
        <w:t xml:space="preserve">Switch 2 </w:t>
      </w:r>
      <w:r w:rsidRPr="00743994">
        <w:rPr>
          <w:b/>
          <w:bCs/>
        </w:rPr>
        <w:t>路由表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504"/>
        <w:gridCol w:w="3861"/>
      </w:tblGrid>
      <w:tr w:rsidR="00743994" w:rsidRPr="00743994" w:rsidTr="00743994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目标设备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跳数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路径（简略）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直接连接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lastRenderedPageBreak/>
              <w:t>Computer A/B/C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Switch2→Switch1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E/F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Switch2→Switch3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G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Switch2→Switch3→Switch4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H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Switch2→Switch3→Switch5</w:t>
            </w:r>
          </w:p>
        </w:tc>
      </w:tr>
    </w:tbl>
    <w:p w:rsidR="00743994" w:rsidRPr="00743994" w:rsidRDefault="00743994" w:rsidP="00743994">
      <w:pPr>
        <w:pStyle w:val="a0"/>
        <w:ind w:firstLine="482"/>
        <w:rPr>
          <w:b/>
          <w:bCs/>
        </w:rPr>
      </w:pPr>
      <w:r w:rsidRPr="00743994">
        <w:rPr>
          <w:b/>
          <w:bCs/>
        </w:rPr>
        <w:t xml:space="preserve">Switch 3 </w:t>
      </w:r>
      <w:r w:rsidRPr="00743994">
        <w:rPr>
          <w:b/>
          <w:bCs/>
        </w:rPr>
        <w:t>路由表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504"/>
        <w:gridCol w:w="3354"/>
      </w:tblGrid>
      <w:tr w:rsidR="00743994" w:rsidRPr="00743994" w:rsidTr="00743994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目标设备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跳数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路径（简略）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E/F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直接连接（经</w:t>
            </w:r>
            <w:r w:rsidRPr="00743994">
              <w:t xml:space="preserve"> Hub6</w:t>
            </w:r>
            <w:r w:rsidRPr="00743994">
              <w:t>）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A/B/C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Switch3→Switch1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lastRenderedPageBreak/>
              <w:t>Computer 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Switch3→Switch2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G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Switch3→Switch4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H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Switch3→Switch5</w:t>
            </w:r>
          </w:p>
        </w:tc>
      </w:tr>
    </w:tbl>
    <w:p w:rsidR="00743994" w:rsidRPr="00743994" w:rsidRDefault="00743994" w:rsidP="00743994">
      <w:pPr>
        <w:pStyle w:val="a0"/>
        <w:ind w:firstLine="482"/>
        <w:rPr>
          <w:b/>
          <w:bCs/>
        </w:rPr>
      </w:pPr>
      <w:r w:rsidRPr="00743994">
        <w:rPr>
          <w:b/>
          <w:bCs/>
        </w:rPr>
        <w:t xml:space="preserve">Switch 4 </w:t>
      </w:r>
      <w:r w:rsidRPr="00743994">
        <w:rPr>
          <w:b/>
          <w:bCs/>
        </w:rPr>
        <w:t>路由表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504"/>
        <w:gridCol w:w="3861"/>
      </w:tblGrid>
      <w:tr w:rsidR="00743994" w:rsidRPr="00743994" w:rsidTr="00743994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目标设备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跳数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路径（简略）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G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直接连接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A/B/C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Switch4→Switch3→Switch1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Switch4→Switch3→Switch2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lastRenderedPageBreak/>
              <w:t>Computer E/F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Switch4→Switch3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H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Switch4→Switch3→Switch5</w:t>
            </w:r>
          </w:p>
        </w:tc>
      </w:tr>
    </w:tbl>
    <w:p w:rsidR="00743994" w:rsidRPr="00743994" w:rsidRDefault="00743994" w:rsidP="00743994">
      <w:pPr>
        <w:pStyle w:val="a0"/>
        <w:ind w:firstLine="482"/>
        <w:rPr>
          <w:b/>
          <w:bCs/>
        </w:rPr>
      </w:pPr>
      <w:r w:rsidRPr="00743994">
        <w:rPr>
          <w:b/>
          <w:bCs/>
        </w:rPr>
        <w:t xml:space="preserve">Switch 5 </w:t>
      </w:r>
      <w:r w:rsidRPr="00743994">
        <w:rPr>
          <w:b/>
          <w:bCs/>
        </w:rPr>
        <w:t>路由表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504"/>
        <w:gridCol w:w="3861"/>
      </w:tblGrid>
      <w:tr w:rsidR="00743994" w:rsidRPr="00743994" w:rsidTr="00743994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目标设备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跳数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  <w:ind w:firstLine="482"/>
              <w:rPr>
                <w:b/>
                <w:bCs/>
              </w:rPr>
            </w:pPr>
            <w:r w:rsidRPr="00743994">
              <w:rPr>
                <w:b/>
                <w:bCs/>
              </w:rPr>
              <w:t>路径（简略）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H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直接连接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A/B/C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Switch5→Switch3→Switch1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Switch5→Switch3→Switch2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Computer E/F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Switch5→Switch3</w:t>
            </w:r>
          </w:p>
        </w:tc>
      </w:tr>
      <w:tr w:rsidR="00743994" w:rsidRPr="00743994" w:rsidTr="00743994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lastRenderedPageBreak/>
              <w:t>Computer G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743994" w:rsidRPr="00743994" w:rsidRDefault="00743994" w:rsidP="00743994">
            <w:pPr>
              <w:pStyle w:val="a0"/>
            </w:pPr>
            <w:r w:rsidRPr="00743994">
              <w:t>Switch5→Switch3→Switch4</w:t>
            </w:r>
          </w:p>
        </w:tc>
      </w:tr>
    </w:tbl>
    <w:p w:rsidR="00453153" w:rsidRPr="00743994" w:rsidRDefault="00453153" w:rsidP="00390FF7">
      <w:pPr>
        <w:pStyle w:val="a0"/>
        <w:rPr>
          <w:rFonts w:hint="eastAsia"/>
        </w:rPr>
      </w:pP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390FF7">
        <w:rPr>
          <w:rFonts w:hint="eastAsia"/>
        </w:rPr>
        <w:t>5</w:t>
      </w:r>
      <w:r>
        <w:rPr>
          <w:rFonts w:hint="eastAsia"/>
        </w:rPr>
        <w:t>题</w:t>
      </w:r>
    </w:p>
    <w:p w:rsidR="00743994" w:rsidRPr="00743994" w:rsidRDefault="00743994" w:rsidP="00743994">
      <w:pPr>
        <w:spacing w:before="120" w:after="120"/>
        <w:ind w:firstLine="420"/>
        <w:rPr>
          <w:rFonts w:hint="eastAsia"/>
        </w:rPr>
      </w:pPr>
      <w:r w:rsidRPr="00743994">
        <w:t>对于</w:t>
      </w:r>
      <w:r w:rsidRPr="00743994">
        <w:t xml:space="preserve"> Computer E </w:t>
      </w:r>
      <w:r w:rsidRPr="00743994">
        <w:t>和</w:t>
      </w:r>
      <w:r w:rsidRPr="00743994">
        <w:t xml:space="preserve"> Computer F </w:t>
      </w:r>
      <w:r w:rsidRPr="00743994">
        <w:t>的编址，可通过分配唯一的</w:t>
      </w:r>
      <w:r w:rsidRPr="00743994">
        <w:t xml:space="preserve"> MAC </w:t>
      </w:r>
      <w:r w:rsidRPr="00743994">
        <w:t>地址来实现，该地址由网络设备（如网卡）硬件特性或网络配置确定，用于在数据链路层唯一标识设备。</w:t>
      </w:r>
    </w:p>
    <w:p w:rsidR="00743994" w:rsidRPr="00743994" w:rsidRDefault="00743994" w:rsidP="00743994">
      <w:pPr>
        <w:spacing w:before="120" w:after="120"/>
        <w:ind w:firstLine="420"/>
        <w:rPr>
          <w:rFonts w:hint="eastAsia"/>
        </w:rPr>
      </w:pPr>
      <w:r w:rsidRPr="00743994">
        <w:t>在转发时，交换机依据</w:t>
      </w:r>
      <w:r w:rsidRPr="00743994">
        <w:t xml:space="preserve"> MAC </w:t>
      </w:r>
      <w:r w:rsidRPr="00743994">
        <w:t>地址表进行操作。尽管交换机不知道</w:t>
      </w:r>
      <w:r w:rsidRPr="00743994">
        <w:t xml:space="preserve"> Hub 6 </w:t>
      </w:r>
      <w:r w:rsidRPr="00743994">
        <w:t>的存在，但当</w:t>
      </w:r>
      <w:r w:rsidRPr="00743994">
        <w:t xml:space="preserve"> Computer E </w:t>
      </w:r>
      <w:r w:rsidRPr="00743994">
        <w:t>或</w:t>
      </w:r>
      <w:r w:rsidRPr="00743994">
        <w:t xml:space="preserve"> F </w:t>
      </w:r>
      <w:r w:rsidRPr="00743994">
        <w:t>发送数据时，</w:t>
      </w:r>
      <w:r w:rsidRPr="00743994">
        <w:t xml:space="preserve">Switch 3 </w:t>
      </w:r>
      <w:r w:rsidRPr="00743994">
        <w:t>会学习其</w:t>
      </w:r>
      <w:r w:rsidRPr="00743994">
        <w:t xml:space="preserve"> MAC </w:t>
      </w:r>
      <w:r w:rsidRPr="00743994">
        <w:t>地址并关联到连接</w:t>
      </w:r>
      <w:r w:rsidRPr="00743994">
        <w:t xml:space="preserve"> Hub 6 </w:t>
      </w:r>
      <w:r w:rsidRPr="00743994">
        <w:t>的端口（第</w:t>
      </w:r>
      <w:r w:rsidRPr="00743994">
        <w:t xml:space="preserve"> 2 </w:t>
      </w:r>
      <w:r w:rsidRPr="00743994">
        <w:t>端口）。当</w:t>
      </w:r>
      <w:r w:rsidRPr="00743994">
        <w:t xml:space="preserve"> Computer B </w:t>
      </w:r>
      <w:r w:rsidRPr="00743994">
        <w:t>发送给</w:t>
      </w:r>
      <w:r w:rsidRPr="00743994">
        <w:t xml:space="preserve"> Computer E </w:t>
      </w:r>
      <w:r w:rsidRPr="00743994">
        <w:t>的数据帧到达</w:t>
      </w:r>
      <w:r w:rsidRPr="00743994">
        <w:t xml:space="preserve"> Switch 3 </w:t>
      </w:r>
      <w:r w:rsidRPr="00743994">
        <w:t>时，</w:t>
      </w:r>
      <w:r w:rsidRPr="00743994">
        <w:t xml:space="preserve">Switch 3 </w:t>
      </w:r>
      <w:r w:rsidRPr="00743994">
        <w:t>查看帧中的目的</w:t>
      </w:r>
      <w:r w:rsidRPr="00743994">
        <w:t xml:space="preserve"> MAC </w:t>
      </w:r>
      <w:r w:rsidRPr="00743994">
        <w:t>地址（</w:t>
      </w:r>
      <w:r w:rsidRPr="00743994">
        <w:t>MAC_E</w:t>
      </w:r>
      <w:r w:rsidRPr="00743994">
        <w:t>），通过</w:t>
      </w:r>
      <w:r w:rsidRPr="00743994">
        <w:t xml:space="preserve"> MAC </w:t>
      </w:r>
      <w:r w:rsidRPr="00743994">
        <w:t>地址表找到</w:t>
      </w:r>
      <w:r w:rsidRPr="00743994">
        <w:t xml:space="preserve"> MAC_E </w:t>
      </w:r>
      <w:r w:rsidRPr="00743994">
        <w:t>对应第</w:t>
      </w:r>
      <w:r w:rsidRPr="00743994">
        <w:t xml:space="preserve"> 2 </w:t>
      </w:r>
      <w:r w:rsidRPr="00743994">
        <w:t>端口，便从该端口转发。</w:t>
      </w:r>
      <w:r w:rsidRPr="00743994">
        <w:t xml:space="preserve">Hub 6 </w:t>
      </w:r>
      <w:r w:rsidRPr="00743994">
        <w:t>接收到帧后广播，</w:t>
      </w:r>
      <w:r w:rsidRPr="00743994">
        <w:t xml:space="preserve">Computer E </w:t>
      </w:r>
      <w:r w:rsidRPr="00743994">
        <w:t>和</w:t>
      </w:r>
      <w:r w:rsidRPr="00743994">
        <w:t xml:space="preserve"> F </w:t>
      </w:r>
      <w:r w:rsidRPr="00743994">
        <w:t>都会收到，但只有</w:t>
      </w:r>
      <w:r w:rsidRPr="00743994">
        <w:t xml:space="preserve"> Computer E </w:t>
      </w:r>
      <w:r w:rsidRPr="00743994">
        <w:t>的</w:t>
      </w:r>
      <w:r w:rsidRPr="00743994">
        <w:t xml:space="preserve"> MAC </w:t>
      </w:r>
      <w:r w:rsidRPr="00743994">
        <w:t>地址与帧的目的</w:t>
      </w:r>
      <w:r w:rsidRPr="00743994">
        <w:t xml:space="preserve"> MAC </w:t>
      </w:r>
      <w:r w:rsidRPr="00743994">
        <w:t>匹配，从而接收该帧；同理，若发给</w:t>
      </w:r>
      <w:r w:rsidRPr="00743994">
        <w:t xml:space="preserve"> Computer F</w:t>
      </w:r>
      <w:r w:rsidRPr="00743994">
        <w:t>，其唯一的</w:t>
      </w:r>
      <w:r w:rsidRPr="00743994">
        <w:t xml:space="preserve"> MAC </w:t>
      </w:r>
      <w:r w:rsidRPr="00743994">
        <w:t>地址（</w:t>
      </w:r>
      <w:r w:rsidRPr="00743994">
        <w:t>MAC_F</w:t>
      </w:r>
      <w:r w:rsidRPr="00743994">
        <w:t>）会被</w:t>
      </w:r>
      <w:r w:rsidRPr="00743994">
        <w:t xml:space="preserve"> Switch 3 </w:t>
      </w:r>
      <w:r w:rsidRPr="00743994">
        <w:t>识别并转发，</w:t>
      </w:r>
      <w:r w:rsidRPr="00743994">
        <w:t xml:space="preserve">Hub 6 </w:t>
      </w:r>
      <w:r w:rsidRPr="00743994">
        <w:t>广播后仅</w:t>
      </w:r>
      <w:r w:rsidRPr="00743994">
        <w:t xml:space="preserve"> F </w:t>
      </w:r>
      <w:r w:rsidRPr="00743994">
        <w:t>接收。因此，通过设备唯一的</w:t>
      </w:r>
      <w:r w:rsidRPr="00743994">
        <w:t xml:space="preserve"> MAC </w:t>
      </w:r>
      <w:r w:rsidRPr="00743994">
        <w:t>地址，交换机可准确区分并转发给</w:t>
      </w:r>
      <w:r w:rsidRPr="00743994">
        <w:t xml:space="preserve"> E </w:t>
      </w:r>
      <w:r w:rsidRPr="00743994">
        <w:t>或</w:t>
      </w:r>
      <w:r w:rsidRPr="00743994">
        <w:t xml:space="preserve"> F</w:t>
      </w:r>
      <w:r w:rsidRPr="00743994">
        <w:t>，无需知晓</w:t>
      </w:r>
      <w:r w:rsidRPr="00743994">
        <w:t xml:space="preserve"> Hub 6 </w:t>
      </w:r>
      <w:r w:rsidRPr="00743994">
        <w:t>的存在。</w:t>
      </w:r>
    </w:p>
    <w:p w:rsidR="00390FF7" w:rsidRPr="00743994" w:rsidRDefault="00743994" w:rsidP="00743994">
      <w:pPr>
        <w:spacing w:before="120" w:after="120"/>
        <w:ind w:firstLine="420"/>
        <w:rPr>
          <w:rFonts w:hint="eastAsia"/>
        </w:rPr>
      </w:pPr>
      <w:r w:rsidRPr="00743994">
        <w:t>综上，</w:t>
      </w:r>
      <w:r w:rsidRPr="00743994">
        <w:t xml:space="preserve">Computer E </w:t>
      </w:r>
      <w:r w:rsidRPr="00743994">
        <w:t>和</w:t>
      </w:r>
      <w:r w:rsidRPr="00743994">
        <w:t xml:space="preserve"> F </w:t>
      </w:r>
      <w:r w:rsidRPr="00743994">
        <w:t>依靠唯一</w:t>
      </w:r>
      <w:r w:rsidRPr="00743994">
        <w:t xml:space="preserve"> MAC </w:t>
      </w:r>
      <w:r w:rsidRPr="00743994">
        <w:t>地址编址，交换机通过目的</w:t>
      </w:r>
      <w:r w:rsidRPr="00743994">
        <w:t xml:space="preserve"> MAC </w:t>
      </w:r>
      <w:r w:rsidRPr="00743994">
        <w:t>地址区分两者并正确转发。</w:t>
      </w:r>
    </w:p>
    <w:p w:rsidR="00743994" w:rsidRDefault="00453153" w:rsidP="00743994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743994">
        <w:rPr>
          <w:rFonts w:hint="eastAsia"/>
        </w:rPr>
        <w:t>6</w:t>
      </w:r>
      <w:r>
        <w:rPr>
          <w:rFonts w:hint="eastAsia"/>
        </w:rPr>
        <w:t>题</w:t>
      </w:r>
    </w:p>
    <w:p w:rsidR="00743994" w:rsidRPr="00743994" w:rsidRDefault="00644C26" w:rsidP="00644C26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743994" w:rsidRDefault="00743994" w:rsidP="00743994">
      <w:pPr>
        <w:pStyle w:val="2"/>
        <w:spacing w:before="360" w:after="180"/>
        <w:ind w:left="562" w:hanging="562"/>
      </w:pPr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:rsidR="00644C26" w:rsidRPr="00644C26" w:rsidRDefault="00644C26" w:rsidP="00644C26">
      <w:pPr>
        <w:spacing w:before="120" w:after="120"/>
        <w:ind w:firstLine="420"/>
        <w:rPr>
          <w:rFonts w:hint="eastAsia"/>
        </w:rPr>
      </w:pPr>
      <w:r w:rsidRPr="00644C26">
        <w:t xml:space="preserve">R1 </w:t>
      </w:r>
      <w:r w:rsidRPr="00644C26">
        <w:t>更新后的路由表如下：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442"/>
        <w:gridCol w:w="1683"/>
      </w:tblGrid>
      <w:tr w:rsidR="00644C26" w:rsidRPr="00644C26" w:rsidTr="0078032A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  <w:rPr>
                <w:b/>
                <w:bCs/>
              </w:rPr>
            </w:pPr>
            <w:r w:rsidRPr="00644C26">
              <w:rPr>
                <w:b/>
                <w:bCs/>
              </w:rPr>
              <w:t>网络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  <w:rPr>
                <w:b/>
                <w:bCs/>
              </w:rPr>
            </w:pPr>
            <w:r w:rsidRPr="00644C26">
              <w:rPr>
                <w:b/>
                <w:bCs/>
              </w:rPr>
              <w:t>跳数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  <w:rPr>
                <w:b/>
                <w:bCs/>
              </w:rPr>
            </w:pPr>
            <w:r w:rsidRPr="00644C26">
              <w:rPr>
                <w:b/>
                <w:bCs/>
              </w:rPr>
              <w:t>下一跳</w:t>
            </w:r>
          </w:p>
        </w:tc>
      </w:tr>
      <w:tr w:rsidR="00644C26" w:rsidRPr="00644C26" w:rsidTr="0078032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N2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R2</w:t>
            </w:r>
          </w:p>
        </w:tc>
      </w:tr>
      <w:tr w:rsidR="00644C26" w:rsidRPr="00644C26" w:rsidTr="0078032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N3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4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R2</w:t>
            </w:r>
          </w:p>
        </w:tc>
      </w:tr>
      <w:tr w:rsidR="00644C26" w:rsidRPr="00644C26" w:rsidTr="0078032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N4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8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R2</w:t>
            </w:r>
          </w:p>
        </w:tc>
      </w:tr>
      <w:tr w:rsidR="00644C26" w:rsidRPr="00644C26" w:rsidTr="0078032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N5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4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644C26" w:rsidRPr="00644C26" w:rsidRDefault="00644C26" w:rsidP="0078032A">
            <w:pPr>
              <w:spacing w:before="120" w:after="120"/>
              <w:ind w:firstLine="420"/>
            </w:pPr>
            <w:r w:rsidRPr="00644C26">
              <w:t>R2</w:t>
            </w:r>
          </w:p>
        </w:tc>
      </w:tr>
    </w:tbl>
    <w:p w:rsidR="00743994" w:rsidRPr="00743994" w:rsidRDefault="00743994" w:rsidP="00644C26">
      <w:pPr>
        <w:spacing w:before="120" w:after="120"/>
        <w:rPr>
          <w:rFonts w:hint="eastAsia"/>
        </w:rPr>
      </w:pPr>
    </w:p>
    <w:p w:rsidR="00743994" w:rsidRDefault="00743994" w:rsidP="00743994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:rsidR="00644C26" w:rsidRPr="00644C26" w:rsidRDefault="00644C26" w:rsidP="00644C26">
      <w:pPr>
        <w:spacing w:before="120" w:after="120"/>
        <w:ind w:firstLine="420"/>
      </w:pPr>
      <w:r w:rsidRPr="00644C26">
        <w:rPr>
          <w:b/>
          <w:bCs/>
        </w:rPr>
        <w:t>RIP</w:t>
      </w:r>
      <w:r w:rsidRPr="00644C26">
        <w:rPr>
          <w:b/>
          <w:bCs/>
        </w:rPr>
        <w:t>（路由信息协议）</w:t>
      </w:r>
      <w:r w:rsidRPr="00644C26">
        <w:t>：</w:t>
      </w:r>
    </w:p>
    <w:p w:rsidR="00644C26" w:rsidRPr="00644C26" w:rsidRDefault="00644C26" w:rsidP="00644C26">
      <w:pPr>
        <w:spacing w:before="120" w:after="120"/>
      </w:pPr>
      <w:r w:rsidRPr="00644C26">
        <w:rPr>
          <w:b/>
          <w:bCs/>
        </w:rPr>
        <w:t>原理</w:t>
      </w:r>
      <w:r w:rsidRPr="00644C26">
        <w:t>：基于距离向量算法，路由器定期向相邻路由器广播自身路由表，内容为网络地址及到该网络的跳数。接收方对每个条目跳数加</w:t>
      </w:r>
      <w:r w:rsidRPr="00644C26">
        <w:t> 1</w:t>
      </w:r>
      <w:r w:rsidRPr="00644C26">
        <w:t>，若新路径更优（跳数更小且未达最大跳数</w:t>
      </w:r>
      <w:r w:rsidRPr="00644C26">
        <w:t> 15</w:t>
      </w:r>
      <w:r w:rsidRPr="00644C26">
        <w:t>），则更新路由表。</w:t>
      </w:r>
    </w:p>
    <w:p w:rsidR="00644C26" w:rsidRPr="00644C26" w:rsidRDefault="00644C26" w:rsidP="00644C26">
      <w:pPr>
        <w:spacing w:before="120" w:after="120"/>
      </w:pPr>
      <w:r w:rsidRPr="00644C26">
        <w:rPr>
          <w:b/>
          <w:bCs/>
        </w:rPr>
        <w:t>应用</w:t>
      </w:r>
      <w:r w:rsidRPr="00644C26">
        <w:t>：适用于小型简单网络，因其配置简单，但存在收敛慢、易产生环路、最大跳数限制（</w:t>
      </w:r>
      <w:r w:rsidRPr="00644C26">
        <w:t>≤15</w:t>
      </w:r>
      <w:r w:rsidRPr="00644C26">
        <w:t>）等不足，难以适应大型复杂网络。</w:t>
      </w:r>
    </w:p>
    <w:p w:rsidR="00644C26" w:rsidRPr="00644C26" w:rsidRDefault="00644C26" w:rsidP="00644C26">
      <w:pPr>
        <w:spacing w:before="120" w:after="120"/>
        <w:ind w:firstLine="420"/>
      </w:pPr>
      <w:r w:rsidRPr="00644C26">
        <w:rPr>
          <w:b/>
          <w:bCs/>
        </w:rPr>
        <w:t>OSPF</w:t>
      </w:r>
      <w:r w:rsidRPr="00644C26">
        <w:rPr>
          <w:b/>
          <w:bCs/>
        </w:rPr>
        <w:t>（开放最短路径优先）</w:t>
      </w:r>
      <w:r w:rsidRPr="00644C26">
        <w:t>：</w:t>
      </w:r>
    </w:p>
    <w:p w:rsidR="00644C26" w:rsidRPr="00644C26" w:rsidRDefault="00644C26" w:rsidP="00644C26">
      <w:pPr>
        <w:spacing w:before="120" w:after="120"/>
      </w:pPr>
      <w:r w:rsidRPr="00644C26">
        <w:rPr>
          <w:b/>
          <w:bCs/>
        </w:rPr>
        <w:t>原理</w:t>
      </w:r>
      <w:r w:rsidRPr="00644C26">
        <w:t>：基于链路状态算法，路由器通过洪泛法向全网发布链路状态信息（如接口状态、邻接关系等），构建统一链路状态数据库，再利用</w:t>
      </w:r>
      <w:r w:rsidRPr="00644C26">
        <w:t xml:space="preserve"> Dijkstra </w:t>
      </w:r>
      <w:r w:rsidRPr="00644C26">
        <w:t>算法计算到各网络的最短路径。支持无类域间路由（</w:t>
      </w:r>
      <w:r w:rsidRPr="00644C26">
        <w:t>CIDR</w:t>
      </w:r>
      <w:r w:rsidRPr="00644C26">
        <w:t>），能快速收敛。</w:t>
      </w:r>
    </w:p>
    <w:p w:rsidR="00644C26" w:rsidRPr="00644C26" w:rsidRDefault="00644C26" w:rsidP="00644C26">
      <w:pPr>
        <w:spacing w:before="120" w:after="120"/>
      </w:pPr>
      <w:r w:rsidRPr="00644C26">
        <w:rPr>
          <w:b/>
          <w:bCs/>
        </w:rPr>
        <w:lastRenderedPageBreak/>
        <w:t>应用</w:t>
      </w:r>
      <w:r w:rsidRPr="00644C26">
        <w:t>：适用于中大型企业网络或园区网，可精细规划路由，高效处理网络拓扑变化，满足复杂网络对路由准确性和快速性的需求。</w:t>
      </w:r>
    </w:p>
    <w:p w:rsidR="00644C26" w:rsidRPr="00644C26" w:rsidRDefault="00644C26" w:rsidP="00644C26">
      <w:pPr>
        <w:spacing w:before="120" w:after="120"/>
        <w:ind w:firstLine="420"/>
      </w:pPr>
      <w:r w:rsidRPr="00644C26">
        <w:rPr>
          <w:b/>
          <w:bCs/>
        </w:rPr>
        <w:t>BGP</w:t>
      </w:r>
      <w:r w:rsidRPr="00644C26">
        <w:rPr>
          <w:b/>
          <w:bCs/>
        </w:rPr>
        <w:t>（边界网关协议）</w:t>
      </w:r>
      <w:r w:rsidRPr="00644C26">
        <w:t>：</w:t>
      </w:r>
    </w:p>
    <w:p w:rsidR="00644C26" w:rsidRPr="00644C26" w:rsidRDefault="00644C26" w:rsidP="00644C26">
      <w:pPr>
        <w:spacing w:before="120" w:after="120"/>
      </w:pPr>
      <w:r w:rsidRPr="00644C26">
        <w:rPr>
          <w:b/>
          <w:bCs/>
        </w:rPr>
        <w:t>原理</w:t>
      </w:r>
      <w:r w:rsidRPr="00644C26">
        <w:t>：属于路径向量协议，用于自治系统（</w:t>
      </w:r>
      <w:r w:rsidRPr="00644C26">
        <w:t>AS</w:t>
      </w:r>
      <w:r w:rsidRPr="00644C26">
        <w:t>）之间交换路由信息。通过比较路径属性（如策略、带宽、优先级等）选择最优路径，强调网络策略和可达性，而非单纯的最短路径。</w:t>
      </w:r>
    </w:p>
    <w:p w:rsidR="00743994" w:rsidRPr="00743994" w:rsidRDefault="00644C26" w:rsidP="00644C26">
      <w:pPr>
        <w:spacing w:before="120" w:after="120"/>
        <w:rPr>
          <w:rFonts w:hint="eastAsia"/>
        </w:rPr>
      </w:pPr>
      <w:r w:rsidRPr="00644C26">
        <w:rPr>
          <w:b/>
          <w:bCs/>
        </w:rPr>
        <w:t>应用</w:t>
      </w:r>
      <w:r w:rsidRPr="00644C26">
        <w:t>：广泛应用于互联网服务提供商（</w:t>
      </w:r>
      <w:r w:rsidRPr="00644C26">
        <w:t>ISP</w:t>
      </w:r>
      <w:r w:rsidRPr="00644C26">
        <w:t>）之间、大型企业连接外部网络等场景，是不同自治系统间通信的核心协议，支撑全球互联网的路由交互。</w:t>
      </w:r>
    </w:p>
    <w:p w:rsidR="00743994" w:rsidRDefault="00743994" w:rsidP="00743994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</w:p>
    <w:p w:rsidR="00F2326D" w:rsidRDefault="00F2326D" w:rsidP="00F2326D">
      <w:pPr>
        <w:spacing w:before="120" w:after="120"/>
        <w:ind w:left="420"/>
      </w:pPr>
      <w:r w:rsidRPr="00F2326D">
        <w:t>【问题</w:t>
      </w:r>
      <w:r w:rsidRPr="00F2326D">
        <w:t xml:space="preserve"> 1</w:t>
      </w:r>
      <w:r w:rsidRPr="00F2326D">
        <w:t>】（</w:t>
      </w:r>
      <w:r w:rsidRPr="00F2326D">
        <w:t>1</w:t>
      </w:r>
      <w:r w:rsidRPr="00F2326D">
        <w:t>）</w:t>
      </w:r>
      <w:r w:rsidRPr="00F2326D">
        <w:t>10.106.1.1/24</w:t>
      </w:r>
      <w:r w:rsidRPr="00F2326D">
        <w:t>；（</w:t>
      </w:r>
      <w:r w:rsidRPr="00F2326D">
        <w:t>2</w:t>
      </w:r>
      <w:r w:rsidRPr="00F2326D">
        <w:t>）</w:t>
      </w:r>
      <w:r w:rsidRPr="00F2326D">
        <w:t>0.0.0.0/0</w:t>
      </w:r>
      <w:r w:rsidRPr="00F2326D">
        <w:t>。</w:t>
      </w:r>
    </w:p>
    <w:p w:rsidR="00F2326D" w:rsidRDefault="00F2326D" w:rsidP="00F2326D">
      <w:pPr>
        <w:spacing w:before="120" w:after="120"/>
        <w:ind w:left="420"/>
      </w:pPr>
      <w:r w:rsidRPr="00F2326D">
        <w:t>【问题</w:t>
      </w:r>
      <w:r w:rsidRPr="00F2326D">
        <w:t xml:space="preserve"> 2</w:t>
      </w:r>
      <w:r w:rsidRPr="00F2326D">
        <w:t>】（</w:t>
      </w:r>
      <w:r w:rsidRPr="00F2326D">
        <w:t>3</w:t>
      </w:r>
      <w:r w:rsidRPr="00F2326D">
        <w:t>）</w:t>
      </w:r>
      <w:r w:rsidRPr="00F2326D">
        <w:t>10.101.1.0/24</w:t>
      </w:r>
      <w:r w:rsidRPr="00F2326D">
        <w:t>；（</w:t>
      </w:r>
      <w:r w:rsidRPr="00F2326D">
        <w:t>4</w:t>
      </w:r>
      <w:r w:rsidRPr="00F2326D">
        <w:t>）</w:t>
      </w:r>
      <w:r w:rsidRPr="00F2326D">
        <w:t>10.103.1.0/24</w:t>
      </w:r>
      <w:r w:rsidRPr="00F2326D">
        <w:t>；（</w:t>
      </w:r>
      <w:r w:rsidRPr="00F2326D">
        <w:t>5</w:t>
      </w:r>
      <w:r w:rsidRPr="00F2326D">
        <w:t>）允许；（</w:t>
      </w:r>
      <w:r w:rsidRPr="00F2326D">
        <w:t>6</w:t>
      </w:r>
      <w:r w:rsidRPr="00F2326D">
        <w:t>）</w:t>
      </w:r>
      <w:r w:rsidRPr="00F2326D">
        <w:t>10.104.1.0/24</w:t>
      </w:r>
      <w:r w:rsidRPr="00F2326D">
        <w:t>。</w:t>
      </w:r>
    </w:p>
    <w:p w:rsidR="00743994" w:rsidRPr="00743994" w:rsidRDefault="00F2326D" w:rsidP="00F2326D">
      <w:pPr>
        <w:spacing w:before="120" w:after="120"/>
        <w:ind w:left="420"/>
        <w:rPr>
          <w:rFonts w:hint="eastAsia"/>
        </w:rPr>
      </w:pPr>
      <w:r w:rsidRPr="00F2326D">
        <w:t>【问题</w:t>
      </w:r>
      <w:r w:rsidRPr="00F2326D">
        <w:t xml:space="preserve"> 3</w:t>
      </w:r>
      <w:r w:rsidRPr="00F2326D">
        <w:t>】（</w:t>
      </w:r>
      <w:r w:rsidRPr="00F2326D">
        <w:t>7</w:t>
      </w:r>
      <w:r w:rsidRPr="00F2326D">
        <w:t>）</w:t>
      </w:r>
      <w:r w:rsidRPr="00F2326D">
        <w:t>10.101.1.0/24</w:t>
      </w:r>
      <w:r w:rsidRPr="00F2326D">
        <w:t>；（</w:t>
      </w:r>
      <w:r w:rsidRPr="00F2326D">
        <w:t>8</w:t>
      </w:r>
      <w:r w:rsidRPr="00F2326D">
        <w:t>）</w:t>
      </w:r>
      <w:r w:rsidRPr="00F2326D">
        <w:t>10.104.1.0/24</w:t>
      </w:r>
      <w:r w:rsidRPr="00F2326D">
        <w:t>；（</w:t>
      </w:r>
      <w:r w:rsidRPr="00F2326D">
        <w:t>9</w:t>
      </w:r>
      <w:r w:rsidRPr="00F2326D">
        <w:t>）</w:t>
      </w:r>
      <w:r w:rsidRPr="00F2326D">
        <w:t>10.107.1.2</w:t>
      </w:r>
      <w:r w:rsidRPr="00F2326D">
        <w:t>；（</w:t>
      </w:r>
      <w:r w:rsidRPr="00F2326D">
        <w:t>10</w:t>
      </w:r>
      <w:r w:rsidRPr="00F2326D">
        <w:t>）</w:t>
      </w:r>
      <w:r w:rsidRPr="00F2326D">
        <w:t>10.100.1.1</w:t>
      </w:r>
      <w:r w:rsidRPr="00F2326D">
        <w:t>。</w:t>
      </w:r>
    </w:p>
    <w:p w:rsidR="00743994" w:rsidRDefault="00743994" w:rsidP="00743994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</w:p>
    <w:p w:rsidR="00721F56" w:rsidRDefault="00721F56" w:rsidP="00743994">
      <w:pPr>
        <w:spacing w:before="120" w:after="120"/>
        <w:ind w:firstLine="420"/>
      </w:pPr>
      <w:r w:rsidRPr="00721F56">
        <w:t>(1) OSPF</w:t>
      </w:r>
      <w:r w:rsidRPr="00721F56">
        <w:t>；</w:t>
      </w:r>
    </w:p>
    <w:p w:rsidR="00721F56" w:rsidRDefault="00721F56" w:rsidP="00743994">
      <w:pPr>
        <w:spacing w:before="120" w:after="120"/>
        <w:ind w:firstLine="420"/>
      </w:pPr>
      <w:r w:rsidRPr="00721F56">
        <w:t>(2) 16</w:t>
      </w:r>
      <w:r w:rsidRPr="00721F56">
        <w:t>；</w:t>
      </w:r>
    </w:p>
    <w:p w:rsidR="00721F56" w:rsidRDefault="00721F56" w:rsidP="00743994">
      <w:pPr>
        <w:spacing w:before="120" w:after="120"/>
        <w:ind w:firstLine="420"/>
      </w:pPr>
      <w:r w:rsidRPr="00721F56">
        <w:t xml:space="preserve">(3) 30 </w:t>
      </w:r>
      <w:r w:rsidRPr="00721F56">
        <w:t>秒；</w:t>
      </w:r>
    </w:p>
    <w:p w:rsidR="00721F56" w:rsidRDefault="00721F56" w:rsidP="00743994">
      <w:pPr>
        <w:spacing w:before="120" w:after="120"/>
        <w:ind w:firstLine="420"/>
      </w:pPr>
      <w:r w:rsidRPr="00721F56">
        <w:t xml:space="preserve">(4) EBGP </w:t>
      </w:r>
      <w:r w:rsidRPr="00721F56">
        <w:t>会话、</w:t>
      </w:r>
      <w:r w:rsidRPr="00721F56">
        <w:t xml:space="preserve">Update </w:t>
      </w:r>
      <w:r w:rsidRPr="00721F56">
        <w:t>报文、</w:t>
      </w:r>
      <w:r w:rsidRPr="00721F56">
        <w:t xml:space="preserve">IBGP </w:t>
      </w:r>
      <w:r w:rsidRPr="00721F56">
        <w:t>会话；</w:t>
      </w:r>
    </w:p>
    <w:p w:rsidR="00743994" w:rsidRPr="00743994" w:rsidRDefault="00721F56" w:rsidP="00743994">
      <w:pPr>
        <w:spacing w:before="120" w:after="120"/>
        <w:ind w:firstLine="420"/>
        <w:rPr>
          <w:rFonts w:hint="eastAsia"/>
        </w:rPr>
      </w:pPr>
      <w:r w:rsidRPr="00721F56">
        <w:t>(5) R11</w:t>
      </w:r>
      <w:r w:rsidRPr="00721F56">
        <w:t>、</w:t>
      </w:r>
      <w:r w:rsidRPr="00721F56">
        <w:t>R13</w:t>
      </w:r>
      <w:r w:rsidRPr="00721F56">
        <w:t>。</w:t>
      </w:r>
    </w:p>
    <w:permEnd w:id="977616447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代码上传于：。</w:t>
      </w:r>
      <w:permStart w:id="754789312" w:edGrp="everyone"/>
    </w:p>
    <w:permEnd w:id="754789312"/>
    <w:p w:rsidR="00F55304" w:rsidRPr="00914C65" w:rsidRDefault="00F55304" w:rsidP="00914C65"/>
    <w:sectPr w:rsidR="00F55304" w:rsidRPr="00914C65" w:rsidSect="00C85D8A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4F41" w:rsidRDefault="00434F41" w:rsidP="00B65163">
      <w:r>
        <w:separator/>
      </w:r>
    </w:p>
  </w:endnote>
  <w:endnote w:type="continuationSeparator" w:id="0">
    <w:p w:rsidR="00434F41" w:rsidRDefault="00434F41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4F41" w:rsidRDefault="00434F41" w:rsidP="00B65163">
      <w:r>
        <w:separator/>
      </w:r>
    </w:p>
  </w:footnote>
  <w:footnote w:type="continuationSeparator" w:id="0">
    <w:p w:rsidR="00434F41" w:rsidRDefault="00434F41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</w:t>
                          </w:r>
                          <w:proofErr w:type="spellEnd"/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proofErr w:type="spellStart"/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</w:t>
                    </w:r>
                    <w:proofErr w:type="spellEnd"/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D7C7ED9"/>
    <w:multiLevelType w:val="multilevel"/>
    <w:tmpl w:val="2226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40554"/>
    <w:multiLevelType w:val="multilevel"/>
    <w:tmpl w:val="4618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E6613"/>
    <w:multiLevelType w:val="multilevel"/>
    <w:tmpl w:val="710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8E112F8"/>
    <w:multiLevelType w:val="multilevel"/>
    <w:tmpl w:val="B11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21A8D"/>
    <w:multiLevelType w:val="multilevel"/>
    <w:tmpl w:val="A42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A1217"/>
    <w:multiLevelType w:val="multilevel"/>
    <w:tmpl w:val="618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E4E77"/>
    <w:multiLevelType w:val="multilevel"/>
    <w:tmpl w:val="CF46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03190"/>
    <w:multiLevelType w:val="multilevel"/>
    <w:tmpl w:val="20E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7760D"/>
    <w:multiLevelType w:val="multilevel"/>
    <w:tmpl w:val="395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E19EA"/>
    <w:multiLevelType w:val="multilevel"/>
    <w:tmpl w:val="CAC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011EB"/>
    <w:multiLevelType w:val="multilevel"/>
    <w:tmpl w:val="0EF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C3D78"/>
    <w:multiLevelType w:val="multilevel"/>
    <w:tmpl w:val="B36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A56EA"/>
    <w:multiLevelType w:val="multilevel"/>
    <w:tmpl w:val="485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3F8E7734"/>
    <w:multiLevelType w:val="multilevel"/>
    <w:tmpl w:val="A00E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D0F14"/>
    <w:multiLevelType w:val="multilevel"/>
    <w:tmpl w:val="50B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58980E04"/>
    <w:multiLevelType w:val="multilevel"/>
    <w:tmpl w:val="B516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C69C4"/>
    <w:multiLevelType w:val="multilevel"/>
    <w:tmpl w:val="BCB6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6EC28B7"/>
    <w:multiLevelType w:val="multilevel"/>
    <w:tmpl w:val="80D6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2B25D4"/>
    <w:multiLevelType w:val="multilevel"/>
    <w:tmpl w:val="ED3A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27"/>
  </w:num>
  <w:num w:numId="2" w16cid:durableId="1959292476">
    <w:abstractNumId w:val="29"/>
  </w:num>
  <w:num w:numId="3" w16cid:durableId="1131292591">
    <w:abstractNumId w:val="20"/>
  </w:num>
  <w:num w:numId="4" w16cid:durableId="486749982">
    <w:abstractNumId w:val="5"/>
  </w:num>
  <w:num w:numId="5" w16cid:durableId="1650741933">
    <w:abstractNumId w:val="16"/>
  </w:num>
  <w:num w:numId="6" w16cid:durableId="728918739">
    <w:abstractNumId w:val="26"/>
  </w:num>
  <w:num w:numId="7" w16cid:durableId="1514220284">
    <w:abstractNumId w:val="4"/>
  </w:num>
  <w:num w:numId="8" w16cid:durableId="1481923278">
    <w:abstractNumId w:val="0"/>
  </w:num>
  <w:num w:numId="9" w16cid:durableId="372728569">
    <w:abstractNumId w:val="28"/>
  </w:num>
  <w:num w:numId="10" w16cid:durableId="540214028">
    <w:abstractNumId w:val="19"/>
  </w:num>
  <w:num w:numId="11" w16cid:durableId="850339802">
    <w:abstractNumId w:val="23"/>
  </w:num>
  <w:num w:numId="12" w16cid:durableId="1658924807">
    <w:abstractNumId w:val="14"/>
  </w:num>
  <w:num w:numId="13" w16cid:durableId="361856784">
    <w:abstractNumId w:val="22"/>
  </w:num>
  <w:num w:numId="14" w16cid:durableId="186574630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75551318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66219640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98404475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61525312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93516215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67430305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044327274">
    <w:abstractNumId w:val="21"/>
  </w:num>
  <w:num w:numId="22" w16cid:durableId="305815129">
    <w:abstractNumId w:val="24"/>
  </w:num>
  <w:num w:numId="23" w16cid:durableId="116292695">
    <w:abstractNumId w:val="9"/>
  </w:num>
  <w:num w:numId="24" w16cid:durableId="1505902609">
    <w:abstractNumId w:val="11"/>
  </w:num>
  <w:num w:numId="25" w16cid:durableId="31732733">
    <w:abstractNumId w:val="3"/>
  </w:num>
  <w:num w:numId="26" w16cid:durableId="22217265">
    <w:abstractNumId w:val="12"/>
  </w:num>
  <w:num w:numId="27" w16cid:durableId="1510948415">
    <w:abstractNumId w:val="2"/>
  </w:num>
  <w:num w:numId="28" w16cid:durableId="251790366">
    <w:abstractNumId w:val="17"/>
  </w:num>
  <w:num w:numId="29" w16cid:durableId="1751001698">
    <w:abstractNumId w:val="15"/>
  </w:num>
  <w:num w:numId="30" w16cid:durableId="1215853570">
    <w:abstractNumId w:val="8"/>
  </w:num>
  <w:num w:numId="31" w16cid:durableId="1388990132">
    <w:abstractNumId w:val="25"/>
  </w:num>
  <w:num w:numId="32" w16cid:durableId="2048026701">
    <w:abstractNumId w:val="7"/>
  </w:num>
  <w:num w:numId="33" w16cid:durableId="1237400539">
    <w:abstractNumId w:val="6"/>
  </w:num>
  <w:num w:numId="34" w16cid:durableId="1125739235">
    <w:abstractNumId w:val="1"/>
  </w:num>
  <w:num w:numId="35" w16cid:durableId="13660610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attachedTemplate r:id="rId1"/>
  <w:documentProtection w:edit="readOnly" w:enforcement="0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18A6"/>
    <w:rsid w:val="0004581E"/>
    <w:rsid w:val="0007526B"/>
    <w:rsid w:val="00092D3A"/>
    <w:rsid w:val="000A0703"/>
    <w:rsid w:val="000E5427"/>
    <w:rsid w:val="00144897"/>
    <w:rsid w:val="00163E90"/>
    <w:rsid w:val="00172F78"/>
    <w:rsid w:val="00190EC9"/>
    <w:rsid w:val="001E3AE3"/>
    <w:rsid w:val="001F0529"/>
    <w:rsid w:val="00232FEE"/>
    <w:rsid w:val="003219C5"/>
    <w:rsid w:val="00373EA5"/>
    <w:rsid w:val="00390FF7"/>
    <w:rsid w:val="003A2804"/>
    <w:rsid w:val="003A3FD4"/>
    <w:rsid w:val="003B1A3A"/>
    <w:rsid w:val="00434F41"/>
    <w:rsid w:val="00453153"/>
    <w:rsid w:val="00463A8C"/>
    <w:rsid w:val="00496AFF"/>
    <w:rsid w:val="004A3A1B"/>
    <w:rsid w:val="00536E1A"/>
    <w:rsid w:val="00556EED"/>
    <w:rsid w:val="0057466E"/>
    <w:rsid w:val="00591CA0"/>
    <w:rsid w:val="005A1469"/>
    <w:rsid w:val="005A6E2E"/>
    <w:rsid w:val="005B15B0"/>
    <w:rsid w:val="00622ABF"/>
    <w:rsid w:val="00643C85"/>
    <w:rsid w:val="00644C26"/>
    <w:rsid w:val="00652A6D"/>
    <w:rsid w:val="006855EE"/>
    <w:rsid w:val="00721F56"/>
    <w:rsid w:val="00743994"/>
    <w:rsid w:val="00743B9C"/>
    <w:rsid w:val="00761521"/>
    <w:rsid w:val="007D2089"/>
    <w:rsid w:val="00825FFD"/>
    <w:rsid w:val="00835466"/>
    <w:rsid w:val="00841B6D"/>
    <w:rsid w:val="008508DF"/>
    <w:rsid w:val="008972A2"/>
    <w:rsid w:val="008A454D"/>
    <w:rsid w:val="008E63DF"/>
    <w:rsid w:val="00914C65"/>
    <w:rsid w:val="009262BB"/>
    <w:rsid w:val="009311C4"/>
    <w:rsid w:val="009450F7"/>
    <w:rsid w:val="00977281"/>
    <w:rsid w:val="009851B4"/>
    <w:rsid w:val="009B4B8F"/>
    <w:rsid w:val="009C4500"/>
    <w:rsid w:val="00A2286A"/>
    <w:rsid w:val="00A30A96"/>
    <w:rsid w:val="00A31109"/>
    <w:rsid w:val="00A36013"/>
    <w:rsid w:val="00A7454F"/>
    <w:rsid w:val="00A971B5"/>
    <w:rsid w:val="00AB3660"/>
    <w:rsid w:val="00AB4521"/>
    <w:rsid w:val="00AB78A4"/>
    <w:rsid w:val="00AC01F7"/>
    <w:rsid w:val="00AC211D"/>
    <w:rsid w:val="00AD23A6"/>
    <w:rsid w:val="00AE101A"/>
    <w:rsid w:val="00AF50C8"/>
    <w:rsid w:val="00B517CA"/>
    <w:rsid w:val="00B65163"/>
    <w:rsid w:val="00B65504"/>
    <w:rsid w:val="00B76495"/>
    <w:rsid w:val="00C66610"/>
    <w:rsid w:val="00C85D8A"/>
    <w:rsid w:val="00C91A34"/>
    <w:rsid w:val="00D056BF"/>
    <w:rsid w:val="00D144A8"/>
    <w:rsid w:val="00D238D9"/>
    <w:rsid w:val="00D26425"/>
    <w:rsid w:val="00D37C0D"/>
    <w:rsid w:val="00D874E3"/>
    <w:rsid w:val="00D91F73"/>
    <w:rsid w:val="00D93D91"/>
    <w:rsid w:val="00DA5F1C"/>
    <w:rsid w:val="00DC1CE4"/>
    <w:rsid w:val="00E1396A"/>
    <w:rsid w:val="00E6694B"/>
    <w:rsid w:val="00E80092"/>
    <w:rsid w:val="00F2326D"/>
    <w:rsid w:val="00F32737"/>
    <w:rsid w:val="00F374CC"/>
    <w:rsid w:val="00F428A3"/>
    <w:rsid w:val="00F55304"/>
    <w:rsid w:val="00FB4FF0"/>
    <w:rsid w:val="00FB6223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6F02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7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5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4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438</TotalTime>
  <Pages>9</Pages>
  <Words>824</Words>
  <Characters>2326</Characters>
  <Application>Microsoft Office Word</Application>
  <DocSecurity>0</DocSecurity>
  <Lines>387</Lines>
  <Paragraphs>393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11</cp:revision>
  <cp:lastPrinted>2022-09-05T05:36:00Z</cp:lastPrinted>
  <dcterms:created xsi:type="dcterms:W3CDTF">2025-02-23T13:05:00Z</dcterms:created>
  <dcterms:modified xsi:type="dcterms:W3CDTF">2025-05-14T09:19:00Z</dcterms:modified>
</cp:coreProperties>
</file>
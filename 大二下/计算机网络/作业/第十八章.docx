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74CC" w:rsidRDefault="00C85D8A" w:rsidP="00C85D8A">
      <w:pPr>
        <w:pStyle w:val="ab"/>
        <w:spacing w:before="360" w:afterLines="0" w:after="0" w:line="240" w:lineRule="auto"/>
        <w:rPr>
          <w:rFonts w:hint="eastAsia"/>
        </w:rPr>
      </w:pPr>
      <w:r>
        <w:rPr>
          <w:rFonts w:hint="eastAsia"/>
        </w:rPr>
        <w:t>计算机网络</w:t>
      </w:r>
      <w:r w:rsidRPr="00C85D8A">
        <w:rPr>
          <w:rFonts w:hint="eastAsia"/>
          <w:u w:val="single"/>
        </w:rPr>
        <w:t xml:space="preserve"> </w:t>
      </w:r>
      <w:r w:rsidRPr="00C85D8A">
        <w:rPr>
          <w:rFonts w:hint="eastAsia"/>
          <w:u w:val="single"/>
        </w:rPr>
        <w:t>第</w:t>
      </w:r>
      <w:permStart w:id="969805135" w:edGrp="everyone"/>
      <w:r w:rsidRPr="00C85D8A">
        <w:rPr>
          <w:rFonts w:hint="eastAsia"/>
          <w:u w:val="single"/>
        </w:rPr>
        <w:t>1</w:t>
      </w:r>
      <w:r w:rsidR="003939A0">
        <w:rPr>
          <w:rFonts w:hint="eastAsia"/>
          <w:u w:val="single"/>
        </w:rPr>
        <w:t>6</w:t>
      </w:r>
      <w:permEnd w:id="969805135"/>
      <w:r w:rsidRPr="00C85D8A">
        <w:rPr>
          <w:rFonts w:hint="eastAsia"/>
          <w:u w:val="single"/>
        </w:rPr>
        <w:t xml:space="preserve">课　</w:t>
      </w:r>
      <w:permStart w:id="2114142675" w:edGrp="everyone"/>
      <w:r w:rsidR="003939A0" w:rsidRPr="003939A0">
        <w:rPr>
          <w:u w:val="single"/>
        </w:rPr>
        <w:t>电子邮件协议</w:t>
      </w:r>
      <w:permEnd w:id="2114142675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 w:rsidR="005A6E2E" w:rsidRPr="00C85D8A" w:rsidRDefault="00C85D8A" w:rsidP="004A3A1B">
      <w:pPr>
        <w:pStyle w:val="ae"/>
        <w:spacing w:beforeLines="0" w:before="0" w:afterLines="0" w:after="0" w:line="240" w:lineRule="auto"/>
        <w:ind w:leftChars="-300" w:left="-720" w:rightChars="-300" w:right="-720"/>
        <w:rPr>
          <w:rFonts w:asciiTheme="minorHAnsi" w:eastAsiaTheme="minorEastAsia" w:hAnsiTheme="minorHAnsi"/>
          <w:sz w:val="28"/>
          <w:szCs w:val="28"/>
        </w:rPr>
      </w:pP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>班级：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软工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23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级</w:t>
      </w:r>
      <w:permStart w:id="1848147482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普</w:t>
      </w:r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2</w:t>
      </w:r>
      <w:permEnd w:id="1848147482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班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学号：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1606702361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36720232204041</w:t>
      </w:r>
      <w:permEnd w:id="1606702361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姓名：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2123639156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苏一涵</w:t>
      </w:r>
      <w:permEnd w:id="2123639156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</w:p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af6"/>
        <w:tblW w:w="7650" w:type="dxa"/>
        <w:jc w:val="center"/>
        <w:tblLook w:val="04A0" w:firstRow="1" w:lastRow="0" w:firstColumn="1" w:lastColumn="0" w:noHBand="0" w:noVBand="1"/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554915012" w:edGrp="everyone" w:colFirst="1" w:colLast="1"/>
            <w:permStart w:id="856818949" w:edGrp="everyone" w:colFirst="2" w:colLast="2"/>
            <w:permStart w:id="1468119" w:edGrp="everyone" w:colFirst="3" w:colLast="3"/>
            <w:permStart w:id="988677034" w:edGrp="everyone" w:colFirst="4" w:colLast="4"/>
            <w:permStart w:id="130314744" w:edGrp="everyone" w:colFirst="5" w:colLast="5"/>
            <w:permStart w:id="1660757740" w:edGrp="everyone" w:colFirst="6" w:colLast="6"/>
            <w:permStart w:id="1897093151" w:edGrp="everyone" w:colFirst="7" w:colLast="7"/>
            <w:permStart w:id="1263945407" w:edGrp="everyone" w:colFirst="8" w:colLast="8"/>
            <w:permStart w:id="532567950" w:edGrp="everyone" w:colFirst="9" w:colLast="9"/>
            <w:permStart w:id="1616143358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3939A0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3939A0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3939A0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3939A0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3939A0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3939A0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3939A0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3939A0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3939A0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3939A0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permEnd w:id="554915012"/>
      <w:permEnd w:id="856818949"/>
      <w:permEnd w:id="1468119"/>
      <w:permEnd w:id="988677034"/>
      <w:permEnd w:id="130314744"/>
      <w:permEnd w:id="1660757740"/>
      <w:permEnd w:id="1897093151"/>
      <w:permEnd w:id="1263945407"/>
      <w:permEnd w:id="532567950"/>
      <w:permEnd w:id="1616143358"/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1963798904" w:edGrp="everyone" w:colFirst="1" w:colLast="1"/>
            <w:permStart w:id="973160129" w:edGrp="everyone" w:colFirst="2" w:colLast="2"/>
            <w:permStart w:id="1951099206" w:edGrp="everyone" w:colFirst="3" w:colLast="3"/>
            <w:permStart w:id="1825782206" w:edGrp="everyone" w:colFirst="4" w:colLast="4"/>
            <w:permStart w:id="244062983" w:edGrp="everyone" w:colFirst="5" w:colLast="5"/>
            <w:permStart w:id="559822458" w:edGrp="everyone" w:colFirst="6" w:colLast="6"/>
            <w:permStart w:id="1256538277" w:edGrp="everyone" w:colFirst="7" w:colLast="7"/>
            <w:permStart w:id="219902273" w:edGrp="everyone" w:colFirst="8" w:colLast="8"/>
            <w:permStart w:id="736980466" w:edGrp="everyone" w:colFirst="9" w:colLast="9"/>
            <w:permStart w:id="607016095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3939A0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3939A0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</w:tr>
    </w:tbl>
    <w:permEnd w:id="1963798904"/>
    <w:permEnd w:id="973160129"/>
    <w:permEnd w:id="1951099206"/>
    <w:permEnd w:id="1825782206"/>
    <w:permEnd w:id="244062983"/>
    <w:permEnd w:id="559822458"/>
    <w:permEnd w:id="1256538277"/>
    <w:permEnd w:id="219902273"/>
    <w:permEnd w:id="736980466"/>
    <w:permEnd w:id="607016095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 w:rsidR="00C85D8A" w:rsidRDefault="00C85D8A" w:rsidP="00C85D8A">
      <w:pPr>
        <w:pStyle w:val="2"/>
        <w:spacing w:before="360" w:after="180"/>
        <w:ind w:left="562" w:hanging="562"/>
      </w:pPr>
      <w:permStart w:id="1122447404" w:edGrp="everyone"/>
      <w:r>
        <w:rPr>
          <w:rFonts w:hint="eastAsia"/>
        </w:rPr>
        <w:t>第</w:t>
      </w:r>
      <w:r w:rsidR="007613C6">
        <w:rPr>
          <w:rFonts w:hint="eastAsia"/>
        </w:rPr>
        <w:t>13</w:t>
      </w:r>
      <w:r>
        <w:rPr>
          <w:rFonts w:hint="eastAsia"/>
        </w:rPr>
        <w:t>题</w:t>
      </w:r>
    </w:p>
    <w:p w:rsidR="00C85D8A" w:rsidRPr="007613C6" w:rsidRDefault="007613C6" w:rsidP="00C85D8A">
      <w:pPr>
        <w:pStyle w:val="a0"/>
      </w:pPr>
      <w:r>
        <w:rPr>
          <w:rFonts w:hint="eastAsia"/>
        </w:rPr>
        <w:t>(1)</w:t>
      </w:r>
      <w:r w:rsidRPr="007613C6">
        <w:rPr>
          <w:rFonts w:ascii="Segoe UI" w:hAnsi="Segoe UI" w:cs="Segoe UI"/>
          <w:szCs w:val="22"/>
          <w:shd w:val="clear" w:color="auto" w:fill="FFFFFF"/>
        </w:rPr>
        <w:t xml:space="preserve"> </w:t>
      </w:r>
      <w:r w:rsidRPr="007613C6">
        <w:t>邮件接收方机器全名是</w:t>
      </w:r>
      <w:r w:rsidRPr="007613C6">
        <w:t> beta.gov</w:t>
      </w:r>
      <w:r w:rsidRPr="007613C6">
        <w:t>，发送方机器全名是</w:t>
      </w:r>
      <w:r w:rsidRPr="007613C6">
        <w:t> alpha.edu</w:t>
      </w:r>
      <w:r w:rsidRPr="007613C6">
        <w:t>，发邮件的用户名是</w:t>
      </w:r>
      <w:r w:rsidRPr="007613C6">
        <w:t> smith</w:t>
      </w:r>
    </w:p>
    <w:p w:rsidR="007613C6" w:rsidRDefault="007613C6" w:rsidP="00C85D8A">
      <w:pPr>
        <w:pStyle w:val="a0"/>
      </w:pPr>
      <w:r>
        <w:rPr>
          <w:rFonts w:hint="eastAsia"/>
        </w:rPr>
        <w:t>(2)</w:t>
      </w:r>
      <w:r w:rsidRPr="007613C6">
        <w:rPr>
          <w:rFonts w:ascii="Segoe UI" w:hAnsi="Segoe UI" w:cs="Segoe UI"/>
          <w:szCs w:val="22"/>
          <w:shd w:val="clear" w:color="auto" w:fill="FFFFFF"/>
        </w:rPr>
        <w:t xml:space="preserve"> </w:t>
      </w:r>
      <w:r w:rsidRPr="007613C6">
        <w:t>发送方想把邮件发给</w:t>
      </w:r>
      <w:r w:rsidRPr="007613C6">
        <w:t xml:space="preserve"> 3 </w:t>
      </w:r>
      <w:r w:rsidRPr="007613C6">
        <w:t>个用户，名字分别是</w:t>
      </w:r>
      <w:r w:rsidRPr="007613C6">
        <w:t> jones</w:t>
      </w:r>
      <w:r w:rsidRPr="007613C6">
        <w:t>、</w:t>
      </w:r>
      <w:r w:rsidRPr="007613C6">
        <w:t>green</w:t>
      </w:r>
      <w:r w:rsidRPr="007613C6">
        <w:t>、</w:t>
      </w:r>
      <w:r w:rsidRPr="007613C6">
        <w:t>brown</w:t>
      </w:r>
    </w:p>
    <w:p w:rsidR="007613C6" w:rsidRDefault="007613C6" w:rsidP="00C85D8A">
      <w:pPr>
        <w:pStyle w:val="a0"/>
      </w:pPr>
      <w:r>
        <w:rPr>
          <w:rFonts w:hint="eastAsia"/>
        </w:rPr>
        <w:t>(3)</w:t>
      </w:r>
      <w:r w:rsidRPr="007613C6">
        <w:rPr>
          <w:rFonts w:ascii="Consolas" w:eastAsia="宋体" w:hAnsi="Consolas" w:cs="宋体"/>
          <w:sz w:val="21"/>
          <w:szCs w:val="21"/>
        </w:rPr>
        <w:t xml:space="preserve"> </w:t>
      </w:r>
      <w:r w:rsidRPr="007613C6">
        <w:t>jones </w:t>
      </w:r>
      <w:r w:rsidRPr="007613C6">
        <w:t>和</w:t>
      </w:r>
      <w:r w:rsidRPr="007613C6">
        <w:t> brown </w:t>
      </w:r>
      <w:r w:rsidRPr="007613C6">
        <w:t>能收到该邮件（</w:t>
      </w:r>
      <w:r w:rsidRPr="007613C6">
        <w:t>green </w:t>
      </w:r>
      <w:r w:rsidRPr="007613C6">
        <w:t>因</w:t>
      </w:r>
      <w:r w:rsidRPr="007613C6">
        <w:t xml:space="preserve"> “no such user” </w:t>
      </w:r>
      <w:r w:rsidRPr="007613C6">
        <w:t>无法收到）</w:t>
      </w:r>
    </w:p>
    <w:p w:rsidR="007613C6" w:rsidRDefault="007613C6" w:rsidP="00C85D8A">
      <w:pPr>
        <w:pStyle w:val="a0"/>
      </w:pPr>
      <w:r>
        <w:rPr>
          <w:rFonts w:hint="eastAsia"/>
        </w:rPr>
        <w:t>(4)</w:t>
      </w:r>
      <w:r w:rsidRPr="007613C6">
        <w:rPr>
          <w:rFonts w:ascii="Segoe UI" w:hAnsi="Segoe UI" w:cs="Segoe UI"/>
          <w:szCs w:val="22"/>
          <w:shd w:val="clear" w:color="auto" w:fill="FFFFFF"/>
        </w:rPr>
        <w:t xml:space="preserve"> </w:t>
      </w:r>
      <w:r w:rsidRPr="007613C6">
        <w:t>传送邮件使用的传输层协议是</w:t>
      </w:r>
      <w:r w:rsidRPr="007613C6">
        <w:t> </w:t>
      </w:r>
      <w:r w:rsidRPr="007613C6">
        <w:rPr>
          <w:b/>
          <w:bCs/>
        </w:rPr>
        <w:t>TCP</w:t>
      </w:r>
      <w:r w:rsidRPr="007613C6">
        <w:t>（</w:t>
      </w:r>
      <w:r w:rsidRPr="007613C6">
        <w:t xml:space="preserve">SMTP </w:t>
      </w:r>
      <w:r w:rsidRPr="007613C6">
        <w:t>协议基于</w:t>
      </w:r>
      <w:r w:rsidRPr="007613C6">
        <w:t xml:space="preserve"> TCP </w:t>
      </w:r>
      <w:r w:rsidRPr="007613C6">
        <w:t>传输）</w:t>
      </w:r>
    </w:p>
    <w:p w:rsidR="007613C6" w:rsidRDefault="007613C6" w:rsidP="00C85D8A">
      <w:pPr>
        <w:pStyle w:val="a0"/>
        <w:rPr>
          <w:rFonts w:hint="eastAsia"/>
        </w:rPr>
      </w:pPr>
      <w:r>
        <w:rPr>
          <w:rFonts w:hint="eastAsia"/>
        </w:rPr>
        <w:t>(5)</w:t>
      </w:r>
      <w:r w:rsidRPr="007613C6">
        <w:rPr>
          <w:rFonts w:ascii="Segoe UI" w:hAnsi="Segoe UI" w:cs="Segoe UI"/>
          <w:szCs w:val="22"/>
          <w:shd w:val="clear" w:color="auto" w:fill="FFFFFF"/>
        </w:rPr>
        <w:t xml:space="preserve"> </w:t>
      </w:r>
      <w:r w:rsidRPr="007613C6">
        <w:t>接收方机器上等待连接的端口号是</w:t>
      </w:r>
      <w:r w:rsidRPr="007613C6">
        <w:t> </w:t>
      </w:r>
      <w:r w:rsidRPr="007613C6">
        <w:rPr>
          <w:b/>
          <w:bCs/>
        </w:rPr>
        <w:t>25</w:t>
      </w:r>
      <w:r w:rsidRPr="007613C6">
        <w:t>（</w:t>
      </w:r>
      <w:r w:rsidRPr="007613C6">
        <w:t xml:space="preserve">SMTP </w:t>
      </w:r>
      <w:r w:rsidRPr="007613C6">
        <w:t>协议默认端口为</w:t>
      </w:r>
      <w:r w:rsidRPr="007613C6">
        <w:t xml:space="preserve"> 25</w:t>
      </w:r>
      <w:r w:rsidRPr="007613C6">
        <w:t>）</w:t>
      </w:r>
    </w:p>
    <w:p w:rsidR="003939A0" w:rsidRDefault="003939A0" w:rsidP="003939A0">
      <w:pPr>
        <w:pStyle w:val="2"/>
        <w:spacing w:before="360" w:after="180"/>
        <w:ind w:left="562" w:hanging="562"/>
      </w:pPr>
      <w:r>
        <w:rPr>
          <w:rFonts w:hint="eastAsia"/>
        </w:rPr>
        <w:lastRenderedPageBreak/>
        <w:t>第</w:t>
      </w:r>
      <w:r w:rsidR="00BD3AD3">
        <w:rPr>
          <w:rFonts w:hint="eastAsia"/>
        </w:rPr>
        <w:t>14</w:t>
      </w:r>
      <w:r>
        <w:rPr>
          <w:rFonts w:hint="eastAsia"/>
        </w:rPr>
        <w:t>题</w:t>
      </w:r>
    </w:p>
    <w:p w:rsidR="00BD3AD3" w:rsidRPr="00BD3AD3" w:rsidRDefault="00BD3AD3" w:rsidP="00BD3AD3">
      <w:pPr>
        <w:spacing w:before="120" w:after="120"/>
        <w:ind w:firstLine="420"/>
      </w:pPr>
      <w:r w:rsidRPr="00BD3AD3">
        <w:rPr>
          <w:b/>
          <w:bCs/>
        </w:rPr>
        <w:t>用户代理向发件邮件服务器传输邮件</w:t>
      </w:r>
      <w:r w:rsidRPr="00BD3AD3">
        <w:t>：用户撰写完邮件后，点击发送，用户代理（如</w:t>
      </w:r>
      <w:r w:rsidRPr="00BD3AD3">
        <w:t xml:space="preserve"> Outlook</w:t>
      </w:r>
      <w:r w:rsidRPr="00BD3AD3">
        <w:t>、</w:t>
      </w:r>
      <w:r w:rsidRPr="00BD3AD3">
        <w:t xml:space="preserve">Foxmail </w:t>
      </w:r>
      <w:r w:rsidRPr="00BD3AD3">
        <w:t>等邮件客户端）通过</w:t>
      </w:r>
      <w:r w:rsidRPr="00BD3AD3">
        <w:t xml:space="preserve"> SMTP </w:t>
      </w:r>
      <w:r w:rsidRPr="00BD3AD3">
        <w:t>协议将邮件发送至用户配置的发件邮件服务器。</w:t>
      </w:r>
    </w:p>
    <w:p w:rsidR="003939A0" w:rsidRPr="00BD3AD3" w:rsidRDefault="00BD3AD3" w:rsidP="00BD3AD3">
      <w:pPr>
        <w:spacing w:before="120" w:after="120"/>
        <w:ind w:firstLine="420"/>
        <w:rPr>
          <w:rFonts w:hint="eastAsia"/>
        </w:rPr>
      </w:pPr>
      <w:r w:rsidRPr="00BD3AD3">
        <w:rPr>
          <w:b/>
          <w:bCs/>
        </w:rPr>
        <w:t>发件邮件服务器向收件邮件服务器传输邮件</w:t>
      </w:r>
      <w:r w:rsidRPr="00BD3AD3">
        <w:t>：发件邮件服务器接收到用户的邮件后，根据收件人地址，通过</w:t>
      </w:r>
      <w:r w:rsidRPr="00BD3AD3">
        <w:t xml:space="preserve"> SMTP </w:t>
      </w:r>
      <w:r w:rsidRPr="00BD3AD3">
        <w:t>协议将邮件转发至收件人的邮件服务器。</w:t>
      </w:r>
    </w:p>
    <w:p w:rsidR="003939A0" w:rsidRDefault="003939A0" w:rsidP="003939A0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BD3AD3">
        <w:rPr>
          <w:rFonts w:hint="eastAsia"/>
        </w:rPr>
        <w:t>15</w:t>
      </w:r>
      <w:r>
        <w:rPr>
          <w:rFonts w:hint="eastAsia"/>
        </w:rPr>
        <w:t>题</w:t>
      </w:r>
    </w:p>
    <w:p w:rsidR="003E1B4E" w:rsidRPr="003E1B4E" w:rsidRDefault="003E1B4E" w:rsidP="003E1B4E">
      <w:pPr>
        <w:spacing w:before="120" w:after="120"/>
        <w:ind w:firstLine="420"/>
      </w:pPr>
      <w:r w:rsidRPr="003E1B4E">
        <w:rPr>
          <w:b/>
          <w:bCs/>
        </w:rPr>
        <w:t xml:space="preserve">MIME </w:t>
      </w:r>
      <w:r w:rsidRPr="003E1B4E">
        <w:rPr>
          <w:b/>
          <w:bCs/>
        </w:rPr>
        <w:t>支持的文件大类</w:t>
      </w:r>
      <w:r w:rsidRPr="003E1B4E">
        <w:t>：</w:t>
      </w:r>
    </w:p>
    <w:p w:rsidR="003E1B4E" w:rsidRPr="003E1B4E" w:rsidRDefault="003E1B4E" w:rsidP="003E1B4E">
      <w:pPr>
        <w:spacing w:before="120" w:after="120"/>
        <w:ind w:left="420" w:firstLine="420"/>
      </w:pPr>
      <w:r w:rsidRPr="003E1B4E">
        <w:t>文本（</w:t>
      </w:r>
      <w:r w:rsidRPr="003E1B4E">
        <w:t>text</w:t>
      </w:r>
      <w:r w:rsidRPr="003E1B4E">
        <w:t>）：如</w:t>
      </w:r>
      <w:r w:rsidRPr="003E1B4E">
        <w:t xml:space="preserve"> ASCII </w:t>
      </w:r>
      <w:r w:rsidRPr="003E1B4E">
        <w:t>文本、</w:t>
      </w:r>
      <w:r w:rsidRPr="003E1B4E">
        <w:t xml:space="preserve">HTML </w:t>
      </w:r>
      <w:r w:rsidRPr="003E1B4E">
        <w:t>文本。</w:t>
      </w:r>
    </w:p>
    <w:p w:rsidR="003E1B4E" w:rsidRPr="003E1B4E" w:rsidRDefault="003E1B4E" w:rsidP="003E1B4E">
      <w:pPr>
        <w:spacing w:before="120" w:after="120"/>
        <w:ind w:left="420" w:firstLine="420"/>
      </w:pPr>
      <w:r w:rsidRPr="003E1B4E">
        <w:t>图像（</w:t>
      </w:r>
      <w:r w:rsidRPr="003E1B4E">
        <w:t>image</w:t>
      </w:r>
      <w:r w:rsidRPr="003E1B4E">
        <w:t>）：如</w:t>
      </w:r>
      <w:r w:rsidRPr="003E1B4E">
        <w:t xml:space="preserve"> JPEG</w:t>
      </w:r>
      <w:r w:rsidRPr="003E1B4E">
        <w:t>、</w:t>
      </w:r>
      <w:r w:rsidRPr="003E1B4E">
        <w:t>PNG</w:t>
      </w:r>
      <w:r w:rsidRPr="003E1B4E">
        <w:t>。</w:t>
      </w:r>
    </w:p>
    <w:p w:rsidR="003E1B4E" w:rsidRDefault="003E1B4E" w:rsidP="003E1B4E">
      <w:pPr>
        <w:spacing w:before="120" w:after="120"/>
        <w:ind w:left="420" w:firstLine="420"/>
      </w:pPr>
      <w:r w:rsidRPr="003E1B4E">
        <w:t>音频（</w:t>
      </w:r>
      <w:r w:rsidRPr="003E1B4E">
        <w:t>audio</w:t>
      </w:r>
      <w:r w:rsidRPr="003E1B4E">
        <w:t>）：如</w:t>
      </w:r>
      <w:r w:rsidRPr="003E1B4E">
        <w:t xml:space="preserve"> MP3</w:t>
      </w:r>
      <w:r w:rsidRPr="003E1B4E">
        <w:t>、</w:t>
      </w:r>
      <w:r w:rsidRPr="003E1B4E">
        <w:t>WAV</w:t>
      </w:r>
      <w:r w:rsidRPr="003E1B4E">
        <w:t>。</w:t>
      </w:r>
    </w:p>
    <w:p w:rsidR="003E1B4E" w:rsidRDefault="003E1B4E" w:rsidP="003E1B4E">
      <w:pPr>
        <w:spacing w:before="120" w:after="120"/>
        <w:ind w:left="420" w:firstLine="420"/>
      </w:pPr>
      <w:r w:rsidRPr="003E1B4E">
        <w:t>视频（</w:t>
      </w:r>
      <w:r w:rsidRPr="003E1B4E">
        <w:t>video</w:t>
      </w:r>
      <w:r w:rsidRPr="003E1B4E">
        <w:t>）：如</w:t>
      </w:r>
      <w:r w:rsidRPr="003E1B4E">
        <w:t xml:space="preserve"> MPEG</w:t>
      </w:r>
      <w:r w:rsidRPr="003E1B4E">
        <w:t>、</w:t>
      </w:r>
      <w:r w:rsidRPr="003E1B4E">
        <w:t>AVI</w:t>
      </w:r>
      <w:r w:rsidRPr="003E1B4E">
        <w:t>。</w:t>
      </w:r>
    </w:p>
    <w:p w:rsidR="003939A0" w:rsidRDefault="003E1B4E" w:rsidP="003E1B4E">
      <w:pPr>
        <w:spacing w:before="120" w:after="120"/>
        <w:ind w:left="420" w:firstLine="420"/>
      </w:pPr>
      <w:r w:rsidRPr="003E1B4E">
        <w:t>应用程序（</w:t>
      </w:r>
      <w:r w:rsidRPr="003E1B4E">
        <w:t>application</w:t>
      </w:r>
      <w:r w:rsidRPr="003E1B4E">
        <w:t>）：如可执行文件、</w:t>
      </w:r>
      <w:r w:rsidRPr="003E1B4E">
        <w:t>PDF</w:t>
      </w:r>
      <w:r w:rsidRPr="003E1B4E">
        <w:t>、</w:t>
      </w:r>
      <w:r w:rsidRPr="003E1B4E">
        <w:t xml:space="preserve">RAR </w:t>
      </w:r>
      <w:r w:rsidRPr="003E1B4E">
        <w:t>等。</w:t>
      </w:r>
    </w:p>
    <w:p w:rsidR="003E1B4E" w:rsidRPr="003E1B4E" w:rsidRDefault="003E1B4E" w:rsidP="003E1B4E">
      <w:pPr>
        <w:spacing w:before="120" w:after="120"/>
        <w:ind w:left="420"/>
      </w:pPr>
      <w:r w:rsidRPr="003E1B4E">
        <w:rPr>
          <w:b/>
          <w:bCs/>
        </w:rPr>
        <w:t xml:space="preserve">RAR </w:t>
      </w:r>
      <w:r w:rsidRPr="003E1B4E">
        <w:rPr>
          <w:b/>
          <w:bCs/>
        </w:rPr>
        <w:t>文件的首部示例</w:t>
      </w:r>
      <w:r w:rsidRPr="003E1B4E">
        <w:t>：</w:t>
      </w:r>
      <w:r w:rsidRPr="003E1B4E">
        <w:t xml:space="preserve">Content-Type: application/x - rar - compressed  </w:t>
      </w:r>
    </w:p>
    <w:p w:rsidR="003E1B4E" w:rsidRDefault="003E1B4E" w:rsidP="003E1B4E">
      <w:pPr>
        <w:spacing w:before="120" w:after="120"/>
        <w:ind w:left="142" w:firstLine="420"/>
      </w:pPr>
      <w:r w:rsidRPr="003E1B4E">
        <w:t>Content - Transfer - Encoding: base64</w:t>
      </w:r>
      <w:r w:rsidRPr="003E1B4E">
        <w:t>（编码方式可依实际情况调整）</w:t>
      </w:r>
      <w:r w:rsidRPr="003E1B4E">
        <w:t xml:space="preserve">  </w:t>
      </w:r>
    </w:p>
    <w:p w:rsidR="003E1B4E" w:rsidRPr="003E1B4E" w:rsidRDefault="003E1B4E" w:rsidP="003E1B4E">
      <w:pPr>
        <w:spacing w:before="120" w:after="120"/>
        <w:ind w:left="142" w:firstLine="278"/>
        <w:rPr>
          <w:rFonts w:hint="eastAsia"/>
        </w:rPr>
      </w:pPr>
      <w:r w:rsidRPr="003E1B4E">
        <w:rPr>
          <w:b/>
          <w:bCs/>
        </w:rPr>
        <w:t>网易或</w:t>
      </w:r>
      <w:r w:rsidRPr="003E1B4E">
        <w:rPr>
          <w:b/>
          <w:bCs/>
        </w:rPr>
        <w:t xml:space="preserve"> QQ </w:t>
      </w:r>
      <w:r w:rsidRPr="003E1B4E">
        <w:rPr>
          <w:b/>
          <w:bCs/>
        </w:rPr>
        <w:t>大附件</w:t>
      </w:r>
      <w:r w:rsidRPr="003E1B4E">
        <w:t>：是</w:t>
      </w:r>
      <w:r w:rsidRPr="003E1B4E">
        <w:t xml:space="preserve"> MIME </w:t>
      </w:r>
      <w:r w:rsidRPr="003E1B4E">
        <w:t>格式。</w:t>
      </w:r>
      <w:r w:rsidRPr="003E1B4E">
        <w:t xml:space="preserve">MIME </w:t>
      </w:r>
      <w:r w:rsidRPr="003E1B4E">
        <w:t>支持多种文件类型作为附件传输，通过</w:t>
      </w:r>
      <w:r w:rsidRPr="003E1B4E">
        <w:t>Content - Type</w:t>
      </w:r>
      <w:r w:rsidRPr="003E1B4E">
        <w:t>等首部标识文件类型，网易或</w:t>
      </w:r>
      <w:r w:rsidRPr="003E1B4E">
        <w:t xml:space="preserve"> QQ </w:t>
      </w:r>
      <w:r w:rsidRPr="003E1B4E">
        <w:t>大附件在传输时遵循此规范，故属于</w:t>
      </w:r>
      <w:r w:rsidRPr="003E1B4E">
        <w:t xml:space="preserve"> MIME </w:t>
      </w:r>
      <w:r w:rsidRPr="003E1B4E">
        <w:t>格式。</w:t>
      </w:r>
    </w:p>
    <w:p w:rsidR="003939A0" w:rsidRPr="0025514C" w:rsidRDefault="003939A0" w:rsidP="003E1B4E">
      <w:pPr>
        <w:pStyle w:val="2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 w:rsidR="003E1B4E">
        <w:rPr>
          <w:rFonts w:hint="eastAsia"/>
        </w:rPr>
        <w:t>16</w:t>
      </w:r>
      <w:r>
        <w:rPr>
          <w:rFonts w:hint="eastAsia"/>
        </w:rPr>
        <w:t>题</w:t>
      </w:r>
    </w:p>
    <w:p w:rsidR="003E1B4E" w:rsidRDefault="003E1B4E" w:rsidP="003939A0">
      <w:pPr>
        <w:pStyle w:val="a0"/>
      </w:pPr>
      <w:r w:rsidRPr="003E1B4E">
        <w:t>(1) MUA</w:t>
      </w:r>
      <w:r w:rsidRPr="003E1B4E">
        <w:t>；</w:t>
      </w:r>
    </w:p>
    <w:p w:rsidR="003E1B4E" w:rsidRDefault="003E1B4E" w:rsidP="003939A0">
      <w:pPr>
        <w:pStyle w:val="a0"/>
      </w:pPr>
      <w:r w:rsidRPr="003E1B4E">
        <w:t>(2) SMTP</w:t>
      </w:r>
      <w:r w:rsidRPr="003E1B4E">
        <w:t>；</w:t>
      </w:r>
    </w:p>
    <w:p w:rsidR="003E1B4E" w:rsidRDefault="003E1B4E" w:rsidP="003939A0">
      <w:pPr>
        <w:pStyle w:val="a0"/>
      </w:pPr>
      <w:r w:rsidRPr="003E1B4E">
        <w:t>(3) MTA</w:t>
      </w:r>
      <w:r w:rsidRPr="003E1B4E">
        <w:t>；</w:t>
      </w:r>
    </w:p>
    <w:p w:rsidR="003E1B4E" w:rsidRDefault="003E1B4E" w:rsidP="003939A0">
      <w:pPr>
        <w:pStyle w:val="a0"/>
      </w:pPr>
      <w:r w:rsidRPr="003E1B4E">
        <w:lastRenderedPageBreak/>
        <w:t>(4) SMTP</w:t>
      </w:r>
      <w:r w:rsidRPr="003E1B4E">
        <w:t>；</w:t>
      </w:r>
    </w:p>
    <w:p w:rsidR="003E1B4E" w:rsidRDefault="003E1B4E" w:rsidP="003939A0">
      <w:pPr>
        <w:pStyle w:val="a0"/>
      </w:pPr>
      <w:r w:rsidRPr="003E1B4E">
        <w:t>(5) MTA</w:t>
      </w:r>
      <w:r w:rsidRPr="003E1B4E">
        <w:t>；</w:t>
      </w:r>
    </w:p>
    <w:p w:rsidR="003E1B4E" w:rsidRDefault="003E1B4E" w:rsidP="003939A0">
      <w:pPr>
        <w:pStyle w:val="a0"/>
      </w:pPr>
      <w:r w:rsidRPr="003E1B4E">
        <w:t>(6) MDA</w:t>
      </w:r>
      <w:r w:rsidRPr="003E1B4E">
        <w:t>；</w:t>
      </w:r>
    </w:p>
    <w:p w:rsidR="003E1B4E" w:rsidRDefault="003E1B4E" w:rsidP="003939A0">
      <w:pPr>
        <w:pStyle w:val="a0"/>
      </w:pPr>
      <w:r w:rsidRPr="003E1B4E">
        <w:t>(7) POP/IMAP</w:t>
      </w:r>
      <w:r w:rsidRPr="003E1B4E">
        <w:t>；</w:t>
      </w:r>
    </w:p>
    <w:p w:rsidR="003939A0" w:rsidRPr="003939A0" w:rsidRDefault="003E1B4E" w:rsidP="003939A0">
      <w:pPr>
        <w:pStyle w:val="a0"/>
        <w:rPr>
          <w:rFonts w:hint="eastAsia"/>
        </w:rPr>
      </w:pPr>
      <w:r w:rsidRPr="003E1B4E">
        <w:t>(8) MUA</w:t>
      </w:r>
    </w:p>
    <w:permEnd w:id="1122447404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 w:rsidR="00C85D8A" w:rsidRPr="000A6C1A" w:rsidRDefault="00C85D8A" w:rsidP="00C85D8A">
      <w:pPr>
        <w:pStyle w:val="a0"/>
      </w:pPr>
      <w:r>
        <w:rPr>
          <w:rFonts w:hint="eastAsia"/>
        </w:rPr>
        <w:t>代码上传于：</w:t>
      </w:r>
      <w:permStart w:id="1958629457" w:edGrp="everyone"/>
      <w:permEnd w:id="1958629457"/>
      <w:r>
        <w:rPr>
          <w:rFonts w:hint="eastAsia"/>
        </w:rPr>
        <w:t>。</w:t>
      </w:r>
      <w:permStart w:id="1425038844" w:edGrp="everyone"/>
    </w:p>
    <w:permEnd w:id="1425038844"/>
    <w:p w:rsidR="00F55304" w:rsidRPr="00914C65" w:rsidRDefault="00F55304" w:rsidP="00914C65"/>
    <w:sectPr w:rsidR="00F55304" w:rsidRPr="00914C65" w:rsidSect="00C85D8A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2806" w:right="1797" w:bottom="1440" w:left="1797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579E" w:rsidRDefault="0028579E" w:rsidP="00B65163">
      <w:r>
        <w:separator/>
      </w:r>
    </w:p>
  </w:endnote>
  <w:endnote w:type="continuationSeparator" w:id="0">
    <w:p w:rsidR="0028579E" w:rsidRDefault="0028579E" w:rsidP="00B6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公文黑体">
    <w:charset w:val="86"/>
    <w:family w:val="auto"/>
    <w:pitch w:val="variable"/>
    <w:sig w:usb0="A00002BF" w:usb1="38CF7CFA" w:usb2="00000016" w:usb3="00000000" w:csb0="00040001" w:csb1="00000000"/>
  </w:font>
  <w:font w:name="方正公文楷体">
    <w:charset w:val="86"/>
    <w:family w:val="auto"/>
    <w:pitch w:val="variable"/>
    <w:sig w:usb0="A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581E" w:rsidRDefault="0004581E" w:rsidP="005A6E2E">
    <w:pPr>
      <w:pStyle w:val="a6"/>
    </w:pPr>
    <w:r w:rsidRPr="0004581E">
      <w:rPr>
        <w:rFonts w:hint="eastAsia"/>
      </w:rPr>
      <w:t>第</w:t>
    </w:r>
    <w:sdt>
      <w:sdtPr>
        <w:id w:val="296963000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PAGE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rPr>
                <w:lang w:val="zh-CN"/>
              </w:rPr>
              <w:t xml:space="preserve"> </w:t>
            </w:r>
            <w:r w:rsidRPr="0004581E">
              <w:rPr>
                <w:rFonts w:hint="eastAsia"/>
                <w:lang w:val="zh-CN"/>
              </w:rPr>
              <w:t>页，共</w:t>
            </w:r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NUMPAGES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t xml:space="preserve"> </w:t>
            </w:r>
            <w:r w:rsidRPr="0004581E">
              <w:rPr>
                <w:rFonts w:hint="eastAsia"/>
              </w:rPr>
              <w:t>页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579E" w:rsidRDefault="0028579E" w:rsidP="00B65163">
      <w:r>
        <w:separator/>
      </w:r>
    </w:p>
  </w:footnote>
  <w:footnote w:type="continuationSeparator" w:id="0">
    <w:p w:rsidR="0028579E" w:rsidRDefault="0028579E" w:rsidP="00B6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27074E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2" o:spid="_x0000_s1026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Pr="009851B4" w:rsidRDefault="00841B6D" w:rsidP="009851B4">
    <w:pPr>
      <w:ind w:leftChars="-748" w:left="-179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5C3827" wp14:editId="12E32955">
              <wp:simplePos x="0" y="0"/>
              <wp:positionH relativeFrom="column">
                <wp:posOffset>958367</wp:posOffset>
              </wp:positionH>
              <wp:positionV relativeFrom="paragraph">
                <wp:posOffset>1130198</wp:posOffset>
              </wp:positionV>
              <wp:extent cx="3810000" cy="468173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 w:rsidRPr="00DC1CE4">
                            <w:rPr>
                              <w:rFonts w:ascii="华文行楷" w:eastAsia="华文行楷" w:hint="eastAsia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 w:rsidRPr="00DC1CE4"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C382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75.45pt;margin-top:89pt;width:300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 w:rsidRPr="00DC1CE4">
                      <w:rPr>
                        <w:rFonts w:ascii="华文行楷" w:eastAsia="华文行楷" w:hint="eastAsia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 w:rsidRPr="00DC1CE4"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  <w:t>UNIVERSITY</w:t>
                    </w:r>
                  </w:p>
                </w:txbxContent>
              </v:textbox>
            </v:shape>
          </w:pict>
        </mc:Fallback>
      </mc:AlternateContent>
    </w:r>
    <w:r w:rsidR="00DC1CE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B54A57" wp14:editId="58F1C8BD">
              <wp:simplePos x="0" y="0"/>
              <wp:positionH relativeFrom="column">
                <wp:posOffset>-600613</wp:posOffset>
              </wp:positionH>
              <wp:positionV relativeFrom="paragraph">
                <wp:posOffset>1539863</wp:posOffset>
              </wp:positionV>
              <wp:extent cx="6648946" cy="414700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Theme="majorHAnsi" w:eastAsia="华文行楷" w:hAnsiTheme="majorHAnsi" w:hint="eastAsia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 xml:space="preserve"> No. 422, Siming South Road, Xiamen, Fujian, China. 361005</w:t>
                          </w: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B54A57" id="文本框 2" o:spid="_x0000_s1027" type="#_x0000_t202" style="position:absolute;left:0;text-align:left;margin-left:-47.3pt;margin-top:121.25pt;width:523.5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Theme="majorHAnsi" w:eastAsia="华文行楷" w:hAnsiTheme="majorHAnsi" w:hint="eastAsia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 xml:space="preserve"> No. 422, Siming South Road, Xiamen, Fujian, China. 361005</w:t>
                    </w: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 w:rsidR="009851B4" w:rsidRPr="009851B4">
      <w:rPr>
        <w:noProof/>
      </w:rPr>
      <w:drawing>
        <wp:inline distT="0" distB="0" distL="0" distR="0" wp14:anchorId="4EAEF265" wp14:editId="2895F093">
          <wp:extent cx="7562123" cy="1982419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1B3AE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1" o:spid="_x0000_s1025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1B5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5CB4239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828789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9AC215A"/>
    <w:multiLevelType w:val="multilevel"/>
    <w:tmpl w:val="7012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E0609"/>
    <w:multiLevelType w:val="multilevel"/>
    <w:tmpl w:val="74EC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25C06"/>
    <w:multiLevelType w:val="hybridMultilevel"/>
    <w:tmpl w:val="4690784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3C8E42F0"/>
    <w:multiLevelType w:val="multilevel"/>
    <w:tmpl w:val="5EC65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043CF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50C85B43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5D401BC1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785F232B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79F211D2"/>
    <w:multiLevelType w:val="hybridMultilevel"/>
    <w:tmpl w:val="9FE4729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7AF01EBD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7E8B7F8F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735130159">
    <w:abstractNumId w:val="11"/>
  </w:num>
  <w:num w:numId="2" w16cid:durableId="1959292476">
    <w:abstractNumId w:val="13"/>
  </w:num>
  <w:num w:numId="3" w16cid:durableId="1131292591">
    <w:abstractNumId w:val="8"/>
  </w:num>
  <w:num w:numId="4" w16cid:durableId="486749982">
    <w:abstractNumId w:val="2"/>
  </w:num>
  <w:num w:numId="5" w16cid:durableId="1650741933">
    <w:abstractNumId w:val="5"/>
  </w:num>
  <w:num w:numId="6" w16cid:durableId="728918739">
    <w:abstractNumId w:val="10"/>
  </w:num>
  <w:num w:numId="7" w16cid:durableId="1514220284">
    <w:abstractNumId w:val="1"/>
  </w:num>
  <w:num w:numId="8" w16cid:durableId="1481923278">
    <w:abstractNumId w:val="0"/>
  </w:num>
  <w:num w:numId="9" w16cid:durableId="372728569">
    <w:abstractNumId w:val="12"/>
  </w:num>
  <w:num w:numId="10" w16cid:durableId="540214028">
    <w:abstractNumId w:val="7"/>
  </w:num>
  <w:num w:numId="11" w16cid:durableId="850339802">
    <w:abstractNumId w:val="9"/>
  </w:num>
  <w:num w:numId="12" w16cid:durableId="1776557678">
    <w:abstractNumId w:val="4"/>
  </w:num>
  <w:num w:numId="13" w16cid:durableId="1026323814">
    <w:abstractNumId w:val="3"/>
  </w:num>
  <w:num w:numId="14" w16cid:durableId="21228704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A0"/>
    <w:rsid w:val="00027EC4"/>
    <w:rsid w:val="0004581E"/>
    <w:rsid w:val="0007526B"/>
    <w:rsid w:val="000A0703"/>
    <w:rsid w:val="000E5427"/>
    <w:rsid w:val="00144897"/>
    <w:rsid w:val="00172F78"/>
    <w:rsid w:val="001E3AE3"/>
    <w:rsid w:val="0028579E"/>
    <w:rsid w:val="003219C5"/>
    <w:rsid w:val="00373EA5"/>
    <w:rsid w:val="003939A0"/>
    <w:rsid w:val="003A2804"/>
    <w:rsid w:val="003A3FD4"/>
    <w:rsid w:val="003B1A3A"/>
    <w:rsid w:val="003E0B6B"/>
    <w:rsid w:val="003E1B4E"/>
    <w:rsid w:val="00463A8C"/>
    <w:rsid w:val="00496AFF"/>
    <w:rsid w:val="004A3A1B"/>
    <w:rsid w:val="00536E1A"/>
    <w:rsid w:val="00556EED"/>
    <w:rsid w:val="0057466E"/>
    <w:rsid w:val="00591CA0"/>
    <w:rsid w:val="005A1469"/>
    <w:rsid w:val="005A6E2E"/>
    <w:rsid w:val="00643C85"/>
    <w:rsid w:val="00652A6D"/>
    <w:rsid w:val="006855EE"/>
    <w:rsid w:val="00743B9C"/>
    <w:rsid w:val="007613C6"/>
    <w:rsid w:val="00761521"/>
    <w:rsid w:val="00841B6D"/>
    <w:rsid w:val="008508DF"/>
    <w:rsid w:val="008972A2"/>
    <w:rsid w:val="008A454D"/>
    <w:rsid w:val="00914C65"/>
    <w:rsid w:val="009262BB"/>
    <w:rsid w:val="009311C4"/>
    <w:rsid w:val="00977281"/>
    <w:rsid w:val="009851B4"/>
    <w:rsid w:val="009C4500"/>
    <w:rsid w:val="00A30A96"/>
    <w:rsid w:val="00A31109"/>
    <w:rsid w:val="00A36013"/>
    <w:rsid w:val="00A7454F"/>
    <w:rsid w:val="00AB3660"/>
    <w:rsid w:val="00AB4521"/>
    <w:rsid w:val="00AB78A4"/>
    <w:rsid w:val="00AC01F7"/>
    <w:rsid w:val="00AF50C8"/>
    <w:rsid w:val="00B517CA"/>
    <w:rsid w:val="00B65163"/>
    <w:rsid w:val="00B65504"/>
    <w:rsid w:val="00BD3AD3"/>
    <w:rsid w:val="00C85D8A"/>
    <w:rsid w:val="00D056BF"/>
    <w:rsid w:val="00D238D9"/>
    <w:rsid w:val="00D26425"/>
    <w:rsid w:val="00D37C0D"/>
    <w:rsid w:val="00D836B3"/>
    <w:rsid w:val="00D874E3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  <w:rsid w:val="00FD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796041"/>
  <w15:chartTrackingRefBased/>
  <w15:docId w15:val="{08F5BA1E-02EE-465A-AF77-4634A0E7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30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85D8A"/>
    <w:pPr>
      <w:spacing w:beforeLines="100" w:before="100"/>
      <w:ind w:left="200" w:hangingChars="200" w:hanging="200"/>
      <w:outlineLvl w:val="0"/>
    </w:pPr>
    <w:rPr>
      <w:rFonts w:asciiTheme="majorHAnsi" w:eastAsiaTheme="majorEastAsia" w:hAnsiTheme="majorHAnsi"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85D8A"/>
    <w:pPr>
      <w:keepNext/>
      <w:keepLines/>
      <w:outlineLvl w:val="1"/>
    </w:pPr>
    <w:rPr>
      <w:rFonts w:asciiTheme="minorHAnsi" w:eastAsiaTheme="minorEastAsia" w:hAnsiTheme="minorHAnsi" w:cstheme="majorBidi"/>
      <w:b/>
      <w:bCs w:val="0"/>
      <w:sz w:val="28"/>
    </w:rPr>
  </w:style>
  <w:style w:type="paragraph" w:styleId="3">
    <w:name w:val="heading 3"/>
    <w:basedOn w:val="2"/>
    <w:next w:val="a0"/>
    <w:link w:val="30"/>
    <w:uiPriority w:val="9"/>
    <w:qFormat/>
    <w:rsid w:val="00C85D8A"/>
    <w:pPr>
      <w:keepLines w:val="0"/>
      <w:widowControl/>
      <w:adjustRightInd w:val="0"/>
      <w:spacing w:before="50" w:after="50" w:line="360" w:lineRule="auto"/>
      <w:ind w:left="1418" w:firstLineChars="0" w:hanging="567"/>
      <w:outlineLvl w:val="2"/>
    </w:pPr>
    <w:rPr>
      <w:rFonts w:eastAsiaTheme="majorEastAsia"/>
      <w:b w:val="0"/>
      <w:bCs/>
      <w:kern w:val="32"/>
    </w:rPr>
  </w:style>
  <w:style w:type="paragraph" w:styleId="4">
    <w:name w:val="heading 4"/>
    <w:basedOn w:val="3"/>
    <w:next w:val="a0"/>
    <w:link w:val="40"/>
    <w:uiPriority w:val="9"/>
    <w:qFormat/>
    <w:rsid w:val="00C85D8A"/>
    <w:pPr>
      <w:ind w:left="1984" w:hangingChars="400" w:hanging="400"/>
      <w:outlineLvl w:val="3"/>
    </w:pPr>
    <w:rPr>
      <w:rFonts w:eastAsiaTheme="minorEastAsia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65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51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6E2E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5A6E2E"/>
    <w:rPr>
      <w:szCs w:val="18"/>
    </w:rPr>
  </w:style>
  <w:style w:type="paragraph" w:styleId="a0">
    <w:name w:val="List Paragraph"/>
    <w:basedOn w:val="a"/>
    <w:link w:val="a8"/>
    <w:uiPriority w:val="34"/>
    <w:qFormat/>
    <w:rsid w:val="00C85D8A"/>
    <w:pPr>
      <w:spacing w:beforeLines="50" w:before="180" w:afterLines="50" w:after="180" w:line="360" w:lineRule="auto"/>
      <w:ind w:firstLineChars="200" w:firstLine="480"/>
    </w:pPr>
    <w:rPr>
      <w:szCs w:val="28"/>
    </w:rPr>
  </w:style>
  <w:style w:type="character" w:styleId="a9">
    <w:name w:val="Hyperlink"/>
    <w:basedOn w:val="a1"/>
    <w:uiPriority w:val="99"/>
    <w:unhideWhenUsed/>
    <w:rsid w:val="00B65163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B65163"/>
    <w:rPr>
      <w:color w:val="605E5C"/>
      <w:shd w:val="clear" w:color="auto" w:fill="E1DFDD"/>
    </w:rPr>
  </w:style>
  <w:style w:type="paragraph" w:styleId="ab">
    <w:name w:val="Title"/>
    <w:basedOn w:val="a"/>
    <w:next w:val="a"/>
    <w:link w:val="ac"/>
    <w:uiPriority w:val="10"/>
    <w:qFormat/>
    <w:rsid w:val="00D91F73"/>
    <w:pPr>
      <w:spacing w:beforeLines="100" w:before="100" w:afterLines="100" w:after="100" w:line="360" w:lineRule="auto"/>
      <w:jc w:val="center"/>
    </w:pPr>
    <w:rPr>
      <w:rFonts w:asciiTheme="majorHAnsi" w:eastAsiaTheme="majorEastAsia" w:hAnsiTheme="majorHAnsi"/>
      <w:spacing w:val="10"/>
      <w:sz w:val="36"/>
      <w:szCs w:val="36"/>
    </w:rPr>
  </w:style>
  <w:style w:type="character" w:customStyle="1" w:styleId="ac">
    <w:name w:val="标题 字符"/>
    <w:basedOn w:val="a1"/>
    <w:link w:val="ab"/>
    <w:uiPriority w:val="10"/>
    <w:rsid w:val="00D91F73"/>
    <w:rPr>
      <w:rFonts w:asciiTheme="majorHAnsi" w:eastAsiaTheme="majorEastAsia" w:hAnsiTheme="majorHAnsi"/>
      <w:spacing w:val="10"/>
      <w:sz w:val="36"/>
      <w:szCs w:val="36"/>
    </w:rPr>
  </w:style>
  <w:style w:type="paragraph" w:styleId="ad">
    <w:name w:val="No Spacing"/>
    <w:uiPriority w:val="1"/>
    <w:qFormat/>
    <w:rsid w:val="00F55304"/>
    <w:pPr>
      <w:widowControl w:val="0"/>
      <w:jc w:val="both"/>
    </w:pPr>
    <w:rPr>
      <w:sz w:val="24"/>
    </w:rPr>
  </w:style>
  <w:style w:type="character" w:customStyle="1" w:styleId="a8">
    <w:name w:val="列表段落 字符"/>
    <w:basedOn w:val="a1"/>
    <w:link w:val="a0"/>
    <w:uiPriority w:val="34"/>
    <w:rsid w:val="00C85D8A"/>
    <w:rPr>
      <w:sz w:val="24"/>
      <w:szCs w:val="28"/>
    </w:rPr>
  </w:style>
  <w:style w:type="paragraph" w:styleId="ae">
    <w:name w:val="Subtitle"/>
    <w:basedOn w:val="a"/>
    <w:next w:val="a"/>
    <w:link w:val="af"/>
    <w:uiPriority w:val="11"/>
    <w:qFormat/>
    <w:rsid w:val="00D91F73"/>
    <w:pPr>
      <w:spacing w:beforeLines="50" w:before="50" w:afterLines="50" w:after="50" w:line="360" w:lineRule="auto"/>
      <w:jc w:val="center"/>
      <w:outlineLvl w:val="1"/>
    </w:pPr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af">
    <w:name w:val="副标题 字符"/>
    <w:basedOn w:val="a1"/>
    <w:link w:val="ae"/>
    <w:uiPriority w:val="11"/>
    <w:rsid w:val="00D91F73"/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85D8A"/>
    <w:rPr>
      <w:rFonts w:asciiTheme="majorHAnsi" w:eastAsiaTheme="majorEastAsia" w:hAnsiTheme="majorHAnsi"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C85D8A"/>
    <w:rPr>
      <w:rFonts w:cstheme="majorBidi"/>
      <w:b/>
      <w:sz w:val="28"/>
      <w:szCs w:val="32"/>
    </w:rPr>
  </w:style>
  <w:style w:type="character" w:styleId="af0">
    <w:name w:val="Emphasis"/>
    <w:basedOn w:val="a1"/>
    <w:uiPriority w:val="20"/>
    <w:qFormat/>
    <w:rsid w:val="00F55304"/>
    <w:rPr>
      <w:rFonts w:asciiTheme="minorHAnsi" w:eastAsia="方正公文楷体" w:hAnsiTheme="minorHAnsi"/>
      <w:b w:val="0"/>
      <w:i w:val="0"/>
      <w:iCs/>
    </w:rPr>
  </w:style>
  <w:style w:type="character" w:styleId="af1">
    <w:name w:val="Intense Emphasis"/>
    <w:basedOn w:val="af0"/>
    <w:uiPriority w:val="21"/>
    <w:qFormat/>
    <w:rsid w:val="00F55304"/>
    <w:rPr>
      <w:rFonts w:asciiTheme="majorHAnsi" w:eastAsia="方正公文黑体" w:hAnsiTheme="majorHAnsi"/>
      <w:b w:val="0"/>
      <w:i w:val="0"/>
      <w:iCs w:val="0"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F55304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</w:rPr>
  </w:style>
  <w:style w:type="character" w:customStyle="1" w:styleId="af3">
    <w:name w:val="引用 字符"/>
    <w:basedOn w:val="a1"/>
    <w:link w:val="af2"/>
    <w:uiPriority w:val="29"/>
    <w:rsid w:val="00F55304"/>
    <w:rPr>
      <w:rFonts w:eastAsia="方正公文楷体"/>
      <w:iCs/>
      <w:color w:val="404040" w:themeColor="text1" w:themeTint="BF"/>
      <w:sz w:val="28"/>
    </w:rPr>
  </w:style>
  <w:style w:type="paragraph" w:styleId="af4">
    <w:name w:val="Intense Quote"/>
    <w:basedOn w:val="a"/>
    <w:next w:val="a"/>
    <w:link w:val="af5"/>
    <w:uiPriority w:val="30"/>
    <w:qFormat/>
    <w:rsid w:val="00F55304"/>
    <w:pPr>
      <w:pBdr>
        <w:left w:val="single" w:sz="18" w:space="4" w:color="4472C4" w:themeColor="accent1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</w:rPr>
  </w:style>
  <w:style w:type="character" w:customStyle="1" w:styleId="af5">
    <w:name w:val="明显引用 字符"/>
    <w:basedOn w:val="a1"/>
    <w:link w:val="af4"/>
    <w:uiPriority w:val="30"/>
    <w:rsid w:val="00F55304"/>
    <w:rPr>
      <w:rFonts w:eastAsia="方正公文楷体"/>
      <w:iCs/>
      <w:color w:val="4472C4" w:themeColor="accent1"/>
      <w:sz w:val="28"/>
    </w:rPr>
  </w:style>
  <w:style w:type="character" w:customStyle="1" w:styleId="30">
    <w:name w:val="标题 3 字符"/>
    <w:basedOn w:val="a1"/>
    <w:link w:val="3"/>
    <w:uiPriority w:val="9"/>
    <w:rsid w:val="00C85D8A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85D8A"/>
    <w:rPr>
      <w:rFonts w:cstheme="majorBidi"/>
      <w:b/>
      <w:bCs/>
      <w:kern w:val="32"/>
      <w:sz w:val="24"/>
      <w:szCs w:val="32"/>
    </w:rPr>
  </w:style>
  <w:style w:type="table" w:styleId="af6">
    <w:name w:val="Table Grid"/>
    <w:basedOn w:val="a2"/>
    <w:uiPriority w:val="39"/>
    <w:rsid w:val="00C85D8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E1B4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3E1B4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4021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9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2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1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02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3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9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06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9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64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358113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094820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74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97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51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4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141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6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9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68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43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66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254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53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44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19043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270889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9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43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3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9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un\Desktop\&#35745;&#31639;&#26426;&#32593;&#32476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TotalTime>16</TotalTime>
  <Pages>3</Pages>
  <Words>456</Words>
  <Characters>590</Characters>
  <Application>Microsoft Office Word</Application>
  <DocSecurity>8</DocSecurity>
  <Lines>118</Lines>
  <Paragraphs>104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厦门大学作业纸</dc:title>
  <dc:subject/>
  <dc:creator>苏一涵</dc:creator>
  <cp:keywords/>
  <dc:description/>
  <cp:lastModifiedBy>一涵 苏</cp:lastModifiedBy>
  <cp:revision>8</cp:revision>
  <cp:lastPrinted>2022-09-05T05:36:00Z</cp:lastPrinted>
  <dcterms:created xsi:type="dcterms:W3CDTF">2025-02-23T13:05:00Z</dcterms:created>
  <dcterms:modified xsi:type="dcterms:W3CDTF">2025-05-07T13:28:00Z</dcterms:modified>
</cp:coreProperties>
</file>